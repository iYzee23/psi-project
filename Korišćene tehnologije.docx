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A2DE3" w14:textId="1D74099A" w:rsidR="00D077E9" w:rsidRPr="00223040" w:rsidRDefault="00A744B0" w:rsidP="00D70D02">
      <w:r w:rsidRPr="00223040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330771D" wp14:editId="3B9F2823">
                <wp:simplePos x="0" y="0"/>
                <wp:positionH relativeFrom="column">
                  <wp:posOffset>-209550</wp:posOffset>
                </wp:positionH>
                <wp:positionV relativeFrom="page">
                  <wp:posOffset>904875</wp:posOffset>
                </wp:positionV>
                <wp:extent cx="4371975" cy="8267700"/>
                <wp:effectExtent l="0" t="0" r="952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8BB28A" w14:textId="77777777" w:rsidR="00D37E64" w:rsidRDefault="00D37E64" w:rsidP="00D37E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30771D" id="Rectangle 3" o:spid="_x0000_s1026" alt="white rectangle for text on cover" style="position:absolute;margin-left:-16.5pt;margin-top:71.25pt;width:344.25pt;height:651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" fillcolor="white [3212]" stroked="f" strokeweight="2pt">
                <v:textbox>
                  <w:txbxContent>
                    <w:p w14:paraId="288BB28A" w14:textId="77777777" w:rsidR="00D37E64" w:rsidRDefault="00D37E64" w:rsidP="00D37E64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D077E9" w:rsidRPr="00223040">
        <w:rPr>
          <w:noProof/>
        </w:rPr>
        <w:drawing>
          <wp:anchor distT="0" distB="0" distL="114300" distR="114300" simplePos="0" relativeHeight="251657216" behindDoc="1" locked="0" layoutInCell="1" allowOverlap="1" wp14:anchorId="11FD1924" wp14:editId="0CC1710C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37"/>
      </w:tblGrid>
      <w:tr w:rsidR="00D077E9" w:rsidRPr="00223040" w14:paraId="2BE88392" w14:textId="77777777" w:rsidTr="00A744B0">
        <w:trPr>
          <w:trHeight w:val="1949"/>
        </w:trPr>
        <w:tc>
          <w:tcPr>
            <w:tcW w:w="6737" w:type="dxa"/>
            <w:tcBorders>
              <w:top w:val="nil"/>
              <w:left w:val="nil"/>
              <w:bottom w:val="nil"/>
              <w:right w:val="nil"/>
            </w:tcBorders>
          </w:tcPr>
          <w:p w14:paraId="5FEF1B94" w14:textId="77777777" w:rsidR="00D077E9" w:rsidRPr="00223040" w:rsidRDefault="00D077E9" w:rsidP="00D077E9">
            <w:r w:rsidRPr="00223040">
              <w:rPr>
                <w:noProof/>
              </w:rPr>
              <mc:AlternateContent>
                <mc:Choice Requires="wps">
                  <w:drawing>
                    <wp:inline distT="0" distB="0" distL="0" distR="0" wp14:anchorId="41E87877" wp14:editId="6C99831B">
                      <wp:extent cx="3848100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48100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DC36F35" w14:textId="13B9593D" w:rsidR="00D077E9" w:rsidRPr="00A21A1B" w:rsidRDefault="00F953AB" w:rsidP="00D077E9">
                                  <w:pPr>
                                    <w:pStyle w:val="Title"/>
                                    <w:spacing w:after="0"/>
                                    <w:rPr>
                                      <w:rFonts w:ascii="Arial Black" w:hAnsi="Arial Black"/>
                                      <w:szCs w:val="72"/>
                                    </w:rPr>
                                  </w:pPr>
                                  <w:r w:rsidRPr="00A21A1B">
                                    <w:rPr>
                                      <w:rFonts w:ascii="Arial Black" w:hAnsi="Arial Black"/>
                                      <w:szCs w:val="72"/>
                                    </w:rPr>
                                    <w:t>Čitaj, ne skitaj</w:t>
                                  </w:r>
                                </w:p>
                                <w:p w14:paraId="5FE4AE3B" w14:textId="77777777" w:rsidR="00D37E64" w:rsidRPr="00F953AB" w:rsidRDefault="00D37E64" w:rsidP="00D077E9">
                                  <w:pPr>
                                    <w:pStyle w:val="Title"/>
                                    <w:spacing w:after="0"/>
                                    <w:rPr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269B7506" w14:textId="776ED520" w:rsidR="00D37E64" w:rsidRPr="00F953AB" w:rsidRDefault="00D865B6" w:rsidP="00D077E9">
                                  <w:pPr>
                                    <w:pStyle w:val="Title"/>
                                    <w:spacing w:after="0"/>
                                    <w:rPr>
                                      <w:i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i/>
                                      <w:sz w:val="32"/>
                                      <w:szCs w:val="32"/>
                                    </w:rPr>
                                    <w:t>Korišćene tehnologije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1E8787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7" type="#_x0000_t202" style="width:303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" filled="f" stroked="f" strokeweight=".5pt">
                      <v:textbox>
                        <w:txbxContent>
                          <w:p w14:paraId="4DC36F35" w14:textId="13B9593D" w:rsidR="00D077E9" w:rsidRPr="00A21A1B" w:rsidRDefault="00F953AB" w:rsidP="00D077E9">
                            <w:pPr>
                              <w:pStyle w:val="Title"/>
                              <w:spacing w:after="0"/>
                              <w:rPr>
                                <w:rFonts w:ascii="Arial Black" w:hAnsi="Arial Black"/>
                                <w:szCs w:val="72"/>
                              </w:rPr>
                            </w:pPr>
                            <w:r w:rsidRPr="00A21A1B">
                              <w:rPr>
                                <w:rFonts w:ascii="Arial Black" w:hAnsi="Arial Black"/>
                                <w:szCs w:val="72"/>
                              </w:rPr>
                              <w:t>Čitaj, ne skitaj</w:t>
                            </w:r>
                          </w:p>
                          <w:p w14:paraId="5FE4AE3B" w14:textId="77777777" w:rsidR="00D37E64" w:rsidRPr="00F953AB" w:rsidRDefault="00D37E64" w:rsidP="00D077E9">
                            <w:pPr>
                              <w:pStyle w:val="Title"/>
                              <w:spacing w:after="0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14:paraId="269B7506" w14:textId="776ED520" w:rsidR="00D37E64" w:rsidRPr="00F953AB" w:rsidRDefault="00D865B6" w:rsidP="00D077E9">
                            <w:pPr>
                              <w:pStyle w:val="Title"/>
                              <w:spacing w:after="0"/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/>
                                <w:sz w:val="32"/>
                                <w:szCs w:val="32"/>
                              </w:rPr>
                              <w:t>Korišćene tehnologije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301ECDB" w14:textId="77777777" w:rsidR="00D077E9" w:rsidRPr="00223040" w:rsidRDefault="00D077E9" w:rsidP="00D077E9">
            <w:r w:rsidRPr="00223040">
              <w:rPr>
                <w:noProof/>
              </w:rPr>
              <mc:AlternateContent>
                <mc:Choice Requires="wps">
                  <w:drawing>
                    <wp:inline distT="0" distB="0" distL="0" distR="0" wp14:anchorId="6C2205A3" wp14:editId="703F3FEA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72BF86F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223040" w14:paraId="7E2C70B7" w14:textId="77777777" w:rsidTr="00A744B0">
        <w:trPr>
          <w:trHeight w:val="7862"/>
        </w:trPr>
        <w:tc>
          <w:tcPr>
            <w:tcW w:w="6737" w:type="dxa"/>
            <w:tcBorders>
              <w:top w:val="nil"/>
              <w:left w:val="nil"/>
              <w:bottom w:val="nil"/>
              <w:right w:val="nil"/>
            </w:tcBorders>
          </w:tcPr>
          <w:p w14:paraId="120C552E" w14:textId="3FC99EF2" w:rsidR="00D077E9" w:rsidRPr="00223040" w:rsidRDefault="00F953AB" w:rsidP="00D077E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CFD3777" wp14:editId="0A73C7F8">
                      <wp:simplePos x="0" y="0"/>
                      <wp:positionH relativeFrom="column">
                        <wp:posOffset>1571625</wp:posOffset>
                      </wp:positionH>
                      <wp:positionV relativeFrom="paragraph">
                        <wp:posOffset>4956810</wp:posOffset>
                      </wp:positionV>
                      <wp:extent cx="2409825" cy="1162050"/>
                      <wp:effectExtent l="0" t="0" r="9525" b="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09825" cy="116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1E4DA9" w14:textId="5D256390" w:rsidR="00A744B0" w:rsidRDefault="00A744B0" w:rsidP="00F953AB">
                                  <w:pPr>
                                    <w:jc w:val="right"/>
                                  </w:pPr>
                                  <w:r>
                                    <w:t>Ljubica Muravljov 2020/0071</w:t>
                                  </w:r>
                                </w:p>
                                <w:p w14:paraId="64DBA248" w14:textId="6208CE84" w:rsidR="00A744B0" w:rsidRDefault="00A744B0" w:rsidP="00F953AB">
                                  <w:pPr>
                                    <w:jc w:val="right"/>
                                  </w:pPr>
                                  <w:r>
                                    <w:t>Luka Nevajda 2020/0370</w:t>
                                  </w:r>
                                </w:p>
                                <w:p w14:paraId="0DF2E648" w14:textId="72666678" w:rsidR="00A744B0" w:rsidRDefault="00A744B0" w:rsidP="00F953AB">
                                  <w:pPr>
                                    <w:jc w:val="right"/>
                                  </w:pPr>
                                  <w:r>
                                    <w:t>Predrag Pešić 2020/0023</w:t>
                                  </w:r>
                                </w:p>
                                <w:p w14:paraId="112F6DCB" w14:textId="77777777" w:rsidR="00A21A1B" w:rsidRDefault="00A21A1B" w:rsidP="00A21A1B">
                                  <w:pPr>
                                    <w:jc w:val="right"/>
                                  </w:pPr>
                                  <w:r>
                                    <w:t>Aleksa Mićanović 2020/0282</w:t>
                                  </w:r>
                                </w:p>
                                <w:p w14:paraId="5D75F471" w14:textId="77777777" w:rsidR="00A21A1B" w:rsidRDefault="00A21A1B" w:rsidP="00F953AB">
                                  <w:pPr>
                                    <w:jc w:val="right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FD3777" id="Text Box 4" o:spid="_x0000_s1028" type="#_x0000_t202" style="position:absolute;margin-left:123.75pt;margin-top:390.3pt;width:189.75pt;height:9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" fillcolor="white [3201]" stroked="f" strokeweight=".5pt">
                      <v:textbox>
                        <w:txbxContent>
                          <w:p w14:paraId="491E4DA9" w14:textId="5D256390" w:rsidR="00A744B0" w:rsidRDefault="00A744B0" w:rsidP="00F953AB">
                            <w:pPr>
                              <w:jc w:val="right"/>
                            </w:pPr>
                            <w:r>
                              <w:t>Ljubica Muravljov 2020/0071</w:t>
                            </w:r>
                          </w:p>
                          <w:p w14:paraId="64DBA248" w14:textId="6208CE84" w:rsidR="00A744B0" w:rsidRDefault="00A744B0" w:rsidP="00F953AB">
                            <w:pPr>
                              <w:jc w:val="right"/>
                            </w:pPr>
                            <w:r>
                              <w:t>Luka Nevajda 2020/0370</w:t>
                            </w:r>
                          </w:p>
                          <w:p w14:paraId="0DF2E648" w14:textId="72666678" w:rsidR="00A744B0" w:rsidRDefault="00A744B0" w:rsidP="00F953AB">
                            <w:pPr>
                              <w:jc w:val="right"/>
                            </w:pPr>
                            <w:r>
                              <w:t>Predrag Pešić 2020/0023</w:t>
                            </w:r>
                          </w:p>
                          <w:p w14:paraId="112F6DCB" w14:textId="77777777" w:rsidR="00A21A1B" w:rsidRDefault="00A21A1B" w:rsidP="00A21A1B">
                            <w:pPr>
                              <w:jc w:val="right"/>
                            </w:pPr>
                            <w:r>
                              <w:t>Aleksa Mićanović 2020/0282</w:t>
                            </w:r>
                          </w:p>
                          <w:p w14:paraId="5D75F471" w14:textId="77777777" w:rsidR="00A21A1B" w:rsidRDefault="00A21A1B" w:rsidP="00F953AB">
                            <w:pPr>
                              <w:jc w:val="right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6B3E22A7" wp14:editId="6F437DB3">
                      <wp:simplePos x="0" y="0"/>
                      <wp:positionH relativeFrom="column">
                        <wp:posOffset>771525</wp:posOffset>
                      </wp:positionH>
                      <wp:positionV relativeFrom="paragraph">
                        <wp:posOffset>1287780</wp:posOffset>
                      </wp:positionV>
                      <wp:extent cx="2019300" cy="2362200"/>
                      <wp:effectExtent l="0" t="0" r="0" b="0"/>
                      <wp:wrapNone/>
                      <wp:docPr id="10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19300" cy="2362200"/>
                                <a:chOff x="0" y="0"/>
                                <a:chExt cx="2019300" cy="23622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Picture 7" descr="Logo, readme icon - Free download on Iconfind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9050" y="0"/>
                                  <a:ext cx="1962150" cy="1962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9" name="Text Box 9"/>
                              <wps:cNvSpPr txBox="1"/>
                              <wps:spPr>
                                <a:xfrm>
                                  <a:off x="0" y="1914525"/>
                                  <a:ext cx="2019300" cy="4476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C80E99A" w14:textId="1DF200AF" w:rsidR="00F953AB" w:rsidRPr="00F953AB" w:rsidRDefault="00F953AB" w:rsidP="00F953AB">
                                    <w:pPr>
                                      <w:jc w:val="center"/>
                                      <w:rPr>
                                        <w:i/>
                                        <w:iCs/>
                                        <w:sz w:val="40"/>
                                        <w:szCs w:val="32"/>
                                      </w:rPr>
                                    </w:pPr>
                                    <w:r w:rsidRPr="00F953AB">
                                      <w:rPr>
                                        <w:i/>
                                        <w:iCs/>
                                        <w:sz w:val="40"/>
                                        <w:szCs w:val="32"/>
                                      </w:rPr>
                                      <w:t>Čitaj, ne skitaj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B3E22A7" id="Group 10" o:spid="_x0000_s1029" style="position:absolute;margin-left:60.75pt;margin-top:101.4pt;width:159pt;height:186pt;z-index:251666432;mso-position-horizontal-relative:text;mso-position-vertical-relative:text" coordsize="20193,236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7" o:spid="_x0000_s1030" type="#_x0000_t75" alt="Logo, readme icon - Free download on Iconfinder" style="position:absolute;left:190;width:19622;height:19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">
                        <v:imagedata r:id="rId13" o:title="Logo, readme icon - Free download on Iconfinder"/>
                      </v:shape>
                      <v:shape id="Text Box 9" o:spid="_x0000_s1031" type="#_x0000_t202" style="position:absolute;top:19145;width:20193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      <v:textbox>
                          <w:txbxContent>
                            <w:p w14:paraId="3C80E99A" w14:textId="1DF200AF" w:rsidR="00F953AB" w:rsidRPr="00F953AB" w:rsidRDefault="00F953AB" w:rsidP="00F953AB">
                              <w:pPr>
                                <w:jc w:val="center"/>
                                <w:rPr>
                                  <w:i/>
                                  <w:iCs/>
                                  <w:sz w:val="40"/>
                                  <w:szCs w:val="32"/>
                                </w:rPr>
                              </w:pPr>
                              <w:r w:rsidRPr="00F953AB">
                                <w:rPr>
                                  <w:i/>
                                  <w:iCs/>
                                  <w:sz w:val="40"/>
                                  <w:szCs w:val="32"/>
                                </w:rPr>
                                <w:t>Čitaj, ne skitaj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D37E64" w:rsidRPr="002230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FDD5E55" wp14:editId="63D3935D">
                      <wp:simplePos x="0" y="0"/>
                      <wp:positionH relativeFrom="column">
                        <wp:posOffset>-202651</wp:posOffset>
                      </wp:positionH>
                      <wp:positionV relativeFrom="paragraph">
                        <wp:posOffset>162131</wp:posOffset>
                      </wp:positionV>
                      <wp:extent cx="3938905" cy="642551"/>
                      <wp:effectExtent l="0" t="0" r="0" b="5715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38905" cy="64255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C45BBA8" w14:textId="249D9DDE" w:rsidR="00D37E64" w:rsidRPr="00D37E64" w:rsidRDefault="00D37E64" w:rsidP="00D37E64">
                                  <w:pPr>
                                    <w:jc w:val="center"/>
                                    <w:rPr>
                                      <w:i/>
                                      <w:sz w:val="24"/>
                                      <w:szCs w:val="24"/>
                                    </w:rPr>
                                  </w:pPr>
                                  <w:r w:rsidRPr="00D37E64">
                                    <w:rPr>
                                      <w:rStyle w:val="markedcontent"/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</w:rPr>
                                    <w:t>Elektrotehnički fakultet u Beogradu</w:t>
                                  </w:r>
                                  <w:r w:rsidRPr="00D37E64">
                                    <w:rPr>
                                      <w:i/>
                                      <w:sz w:val="24"/>
                                      <w:szCs w:val="24"/>
                                    </w:rPr>
                                    <w:br/>
                                  </w:r>
                                  <w:r w:rsidRPr="00D37E64">
                                    <w:rPr>
                                      <w:rStyle w:val="markedcontent"/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</w:rPr>
                                    <w:t>SI3PSI Principi Softverskog Inženjerstva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DD5E55" id="Text Box 11" o:spid="_x0000_s1032" type="#_x0000_t202" style="position:absolute;margin-left:-15.95pt;margin-top:12.75pt;width:310.15pt;height:50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" filled="f" stroked="f" strokeweight=".5pt">
                      <v:textbox>
                        <w:txbxContent>
                          <w:p w14:paraId="6C45BBA8" w14:textId="249D9DDE" w:rsidR="00D37E64" w:rsidRPr="00D37E64" w:rsidRDefault="00D37E64" w:rsidP="00D37E64">
                            <w:pPr>
                              <w:jc w:val="cente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D37E64">
                              <w:rPr>
                                <w:rStyle w:val="markedcontent"/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>Elektrotehnički fakultet u Beogradu</w:t>
                            </w:r>
                            <w:r w:rsidRPr="00D37E64">
                              <w:rPr>
                                <w:i/>
                                <w:sz w:val="24"/>
                                <w:szCs w:val="24"/>
                              </w:rPr>
                              <w:br/>
                            </w:r>
                            <w:r w:rsidRPr="00D37E64">
                              <w:rPr>
                                <w:rStyle w:val="markedcontent"/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>SI3PSI Principi Softverskog Inženjerstva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077E9" w:rsidRPr="00223040" w14:paraId="7A09AC7B" w14:textId="77777777" w:rsidTr="00A744B0">
        <w:trPr>
          <w:trHeight w:val="2234"/>
        </w:trPr>
        <w:tc>
          <w:tcPr>
            <w:tcW w:w="6737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CEE3E4420AD34E46B512390F99FA9B09"/>
              </w:placeholder>
              <w15:appearance w15:val="hidden"/>
            </w:sdtPr>
            <w:sdtEndPr>
              <w:rPr>
                <w:sz w:val="36"/>
                <w:szCs w:val="28"/>
              </w:rPr>
            </w:sdtEndPr>
            <w:sdtContent>
              <w:p w14:paraId="09ED26BA" w14:textId="6F2172CA" w:rsidR="00D077E9" w:rsidRPr="00A744B0" w:rsidRDefault="00D37E64" w:rsidP="00D077E9">
                <w:pPr>
                  <w:rPr>
                    <w:sz w:val="36"/>
                    <w:szCs w:val="28"/>
                  </w:rPr>
                </w:pPr>
                <w:r w:rsidRPr="00A744B0">
                  <w:rPr>
                    <w:sz w:val="36"/>
                    <w:szCs w:val="28"/>
                  </w:rPr>
                  <w:t>TIM PSILEDŽIJE</w:t>
                </w:r>
              </w:p>
            </w:sdtContent>
          </w:sdt>
          <w:p w14:paraId="69F365FD" w14:textId="77777777" w:rsidR="00D077E9" w:rsidRPr="00A744B0" w:rsidRDefault="00D077E9" w:rsidP="00D077E9">
            <w:pPr>
              <w:rPr>
                <w:sz w:val="14"/>
                <w:szCs w:val="14"/>
              </w:rPr>
            </w:pPr>
            <w:r w:rsidRPr="00A744B0">
              <w:rPr>
                <w:noProof/>
                <w:sz w:val="14"/>
                <w:szCs w:val="14"/>
              </w:rPr>
              <mc:AlternateContent>
                <mc:Choice Requires="wps">
                  <w:drawing>
                    <wp:inline distT="0" distB="0" distL="0" distR="0" wp14:anchorId="4583DE08" wp14:editId="6EE9B3A4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75775F5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46ACE814" w14:textId="77777777" w:rsidR="00D077E9" w:rsidRPr="00A744B0" w:rsidRDefault="00D077E9" w:rsidP="00D077E9">
            <w:pPr>
              <w:rPr>
                <w:sz w:val="14"/>
                <w:szCs w:val="14"/>
              </w:rPr>
            </w:pPr>
          </w:p>
          <w:p w14:paraId="72502E37" w14:textId="176505B4" w:rsidR="00D077E9" w:rsidRPr="00A744B0" w:rsidRDefault="00D90C25" w:rsidP="00D077E9">
            <w:pPr>
              <w:rPr>
                <w:sz w:val="36"/>
                <w:szCs w:val="28"/>
              </w:rPr>
            </w:pPr>
            <w:sdt>
              <w:sdtPr>
                <w:rPr>
                  <w:sz w:val="36"/>
                  <w:szCs w:val="28"/>
                </w:rPr>
                <w:id w:val="-1740469667"/>
                <w:placeholder>
                  <w:docPart w:val="A8F4406708014E2B9D82BCC761554ED9"/>
                </w:placeholder>
                <w15:appearance w15:val="hidden"/>
              </w:sdtPr>
              <w:sdtEndPr/>
              <w:sdtContent>
                <w:r w:rsidR="00D37E64" w:rsidRPr="00A744B0">
                  <w:rPr>
                    <w:sz w:val="36"/>
                    <w:szCs w:val="28"/>
                  </w:rPr>
                  <w:t>Verzija 1.</w:t>
                </w:r>
                <w:r w:rsidR="00D865B6">
                  <w:rPr>
                    <w:sz w:val="36"/>
                    <w:szCs w:val="28"/>
                  </w:rPr>
                  <w:t>0</w:t>
                </w:r>
              </w:sdtContent>
            </w:sdt>
          </w:p>
          <w:p w14:paraId="5B76DD03" w14:textId="77777777" w:rsidR="00D077E9" w:rsidRPr="00223040" w:rsidRDefault="00D077E9" w:rsidP="00D37E64">
            <w:pPr>
              <w:rPr>
                <w:sz w:val="10"/>
                <w:szCs w:val="10"/>
              </w:rPr>
            </w:pPr>
          </w:p>
        </w:tc>
      </w:tr>
    </w:tbl>
    <w:p w14:paraId="602AD634" w14:textId="591279F4" w:rsidR="00D077E9" w:rsidRPr="00223040" w:rsidRDefault="00D077E9">
      <w:pPr>
        <w:spacing w:after="200"/>
      </w:pPr>
      <w:r w:rsidRPr="00223040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3697382" wp14:editId="741A9A52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5F2D04" id="Rectangle 2" o:spid="_x0000_s1026" alt="colored rectangle" style="position:absolute;margin-left:-58.8pt;margin-top:525.2pt;width:611.1pt;height:265.7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 w:rsidRPr="00223040">
        <w:br w:type="page"/>
      </w:r>
    </w:p>
    <w:p w14:paraId="15C70BAE" w14:textId="0268BBFF" w:rsidR="00753EAC" w:rsidRDefault="00753EAC" w:rsidP="00A21A1B">
      <w:pPr>
        <w:pStyle w:val="Heading1"/>
        <w:numPr>
          <w:ilvl w:val="0"/>
          <w:numId w:val="0"/>
        </w:numPr>
        <w:ind w:left="1008"/>
      </w:pPr>
      <w:bookmarkStart w:id="0" w:name="_Toc129298998"/>
      <w:bookmarkStart w:id="1" w:name="_Toc136619838"/>
      <w:r>
        <w:lastRenderedPageBreak/>
        <w:t>Sadržaj</w:t>
      </w:r>
      <w:bookmarkEnd w:id="0"/>
      <w:bookmarkEnd w:id="1"/>
    </w:p>
    <w:sdt>
      <w:sdtPr>
        <w:id w:val="68603560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4D98246" w14:textId="0A02EBD9" w:rsidR="00D865B6" w:rsidRDefault="00742526">
          <w:pPr>
            <w:pStyle w:val="TOC1"/>
            <w:tabs>
              <w:tab w:val="right" w:leader="dot" w:pos="10790"/>
            </w:tabs>
            <w:rPr>
              <w:b w:val="0"/>
              <w:noProof/>
              <w:color w:val="auto"/>
              <w:sz w:val="22"/>
              <w:lang w:val="sr-Cyrl-RS" w:eastAsia="sr-Cyrl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619838" w:history="1">
            <w:r w:rsidR="00D865B6" w:rsidRPr="002807DC">
              <w:rPr>
                <w:rStyle w:val="Hyperlink"/>
                <w:noProof/>
              </w:rPr>
              <w:t>Sadržaj</w:t>
            </w:r>
            <w:r w:rsidR="00D865B6">
              <w:rPr>
                <w:noProof/>
                <w:webHidden/>
              </w:rPr>
              <w:tab/>
            </w:r>
            <w:r w:rsidR="00D865B6">
              <w:rPr>
                <w:noProof/>
                <w:webHidden/>
              </w:rPr>
              <w:fldChar w:fldCharType="begin"/>
            </w:r>
            <w:r w:rsidR="00D865B6">
              <w:rPr>
                <w:noProof/>
                <w:webHidden/>
              </w:rPr>
              <w:instrText xml:space="preserve"> PAGEREF _Toc136619838 \h </w:instrText>
            </w:r>
            <w:r w:rsidR="00D865B6">
              <w:rPr>
                <w:noProof/>
                <w:webHidden/>
              </w:rPr>
            </w:r>
            <w:r w:rsidR="00D865B6">
              <w:rPr>
                <w:noProof/>
                <w:webHidden/>
              </w:rPr>
              <w:fldChar w:fldCharType="separate"/>
            </w:r>
            <w:r w:rsidR="00D865B6">
              <w:rPr>
                <w:noProof/>
                <w:webHidden/>
              </w:rPr>
              <w:t>2</w:t>
            </w:r>
            <w:r w:rsidR="00D865B6">
              <w:rPr>
                <w:noProof/>
                <w:webHidden/>
              </w:rPr>
              <w:fldChar w:fldCharType="end"/>
            </w:r>
          </w:hyperlink>
        </w:p>
        <w:p w14:paraId="6767A3A0" w14:textId="67821897" w:rsidR="00D865B6" w:rsidRDefault="00D90C25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sr-Cyrl-RS" w:eastAsia="sr-Cyrl-RS"/>
            </w:rPr>
          </w:pPr>
          <w:hyperlink w:anchor="_Toc136619839" w:history="1">
            <w:r w:rsidR="00D865B6" w:rsidRPr="002807DC">
              <w:rPr>
                <w:rStyle w:val="Hyperlink"/>
                <w:noProof/>
              </w:rPr>
              <w:t>0.</w:t>
            </w:r>
            <w:r w:rsidR="00D865B6">
              <w:rPr>
                <w:b w:val="0"/>
                <w:noProof/>
                <w:color w:val="auto"/>
                <w:sz w:val="22"/>
                <w:lang w:val="sr-Cyrl-RS" w:eastAsia="sr-Cyrl-RS"/>
              </w:rPr>
              <w:tab/>
            </w:r>
            <w:r w:rsidR="00D865B6" w:rsidRPr="002807DC">
              <w:rPr>
                <w:rStyle w:val="Hyperlink"/>
                <w:noProof/>
              </w:rPr>
              <w:t>Revizije dokumenta</w:t>
            </w:r>
            <w:r w:rsidR="00D865B6">
              <w:rPr>
                <w:noProof/>
                <w:webHidden/>
              </w:rPr>
              <w:tab/>
            </w:r>
            <w:r w:rsidR="00D865B6">
              <w:rPr>
                <w:noProof/>
                <w:webHidden/>
              </w:rPr>
              <w:fldChar w:fldCharType="begin"/>
            </w:r>
            <w:r w:rsidR="00D865B6">
              <w:rPr>
                <w:noProof/>
                <w:webHidden/>
              </w:rPr>
              <w:instrText xml:space="preserve"> PAGEREF _Toc136619839 \h </w:instrText>
            </w:r>
            <w:r w:rsidR="00D865B6">
              <w:rPr>
                <w:noProof/>
                <w:webHidden/>
              </w:rPr>
            </w:r>
            <w:r w:rsidR="00D865B6">
              <w:rPr>
                <w:noProof/>
                <w:webHidden/>
              </w:rPr>
              <w:fldChar w:fldCharType="separate"/>
            </w:r>
            <w:r w:rsidR="00D865B6">
              <w:rPr>
                <w:noProof/>
                <w:webHidden/>
              </w:rPr>
              <w:t>3</w:t>
            </w:r>
            <w:r w:rsidR="00D865B6">
              <w:rPr>
                <w:noProof/>
                <w:webHidden/>
              </w:rPr>
              <w:fldChar w:fldCharType="end"/>
            </w:r>
          </w:hyperlink>
        </w:p>
        <w:p w14:paraId="0DFD160F" w14:textId="60CAF4DE" w:rsidR="00D865B6" w:rsidRDefault="00D90C25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sr-Cyrl-RS" w:eastAsia="sr-Cyrl-RS"/>
            </w:rPr>
          </w:pPr>
          <w:hyperlink w:anchor="_Toc136619840" w:history="1">
            <w:r w:rsidR="00D865B6" w:rsidRPr="002807DC">
              <w:rPr>
                <w:rStyle w:val="Hyperlink"/>
                <w:noProof/>
              </w:rPr>
              <w:t>1.</w:t>
            </w:r>
            <w:r w:rsidR="00D865B6">
              <w:rPr>
                <w:b w:val="0"/>
                <w:noProof/>
                <w:color w:val="auto"/>
                <w:sz w:val="22"/>
                <w:lang w:val="sr-Cyrl-RS" w:eastAsia="sr-Cyrl-RS"/>
              </w:rPr>
              <w:tab/>
            </w:r>
            <w:r w:rsidR="00D865B6" w:rsidRPr="002807DC">
              <w:rPr>
                <w:rStyle w:val="Hyperlink"/>
                <w:noProof/>
              </w:rPr>
              <w:t>Uvod</w:t>
            </w:r>
            <w:r w:rsidR="00D865B6">
              <w:rPr>
                <w:noProof/>
                <w:webHidden/>
              </w:rPr>
              <w:tab/>
            </w:r>
            <w:r w:rsidR="00D865B6">
              <w:rPr>
                <w:noProof/>
                <w:webHidden/>
              </w:rPr>
              <w:fldChar w:fldCharType="begin"/>
            </w:r>
            <w:r w:rsidR="00D865B6">
              <w:rPr>
                <w:noProof/>
                <w:webHidden/>
              </w:rPr>
              <w:instrText xml:space="preserve"> PAGEREF _Toc136619840 \h </w:instrText>
            </w:r>
            <w:r w:rsidR="00D865B6">
              <w:rPr>
                <w:noProof/>
                <w:webHidden/>
              </w:rPr>
            </w:r>
            <w:r w:rsidR="00D865B6">
              <w:rPr>
                <w:noProof/>
                <w:webHidden/>
              </w:rPr>
              <w:fldChar w:fldCharType="separate"/>
            </w:r>
            <w:r w:rsidR="00D865B6">
              <w:rPr>
                <w:noProof/>
                <w:webHidden/>
              </w:rPr>
              <w:t>4</w:t>
            </w:r>
            <w:r w:rsidR="00D865B6">
              <w:rPr>
                <w:noProof/>
                <w:webHidden/>
              </w:rPr>
              <w:fldChar w:fldCharType="end"/>
            </w:r>
          </w:hyperlink>
        </w:p>
        <w:p w14:paraId="4143E443" w14:textId="3A8C903F" w:rsidR="00D865B6" w:rsidRDefault="00D90C25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sr-Cyrl-RS" w:eastAsia="sr-Cyrl-RS"/>
            </w:rPr>
          </w:pPr>
          <w:hyperlink w:anchor="_Toc136619841" w:history="1">
            <w:r w:rsidR="00D865B6" w:rsidRPr="002807DC">
              <w:rPr>
                <w:rStyle w:val="Hyperlink"/>
                <w:rFonts w:ascii="Wingdings" w:hAnsi="Wingdings"/>
                <w:noProof/>
              </w:rPr>
              <w:t></w:t>
            </w:r>
            <w:r w:rsidR="00D865B6">
              <w:rPr>
                <w:b w:val="0"/>
                <w:noProof/>
                <w:color w:val="auto"/>
                <w:sz w:val="22"/>
                <w:lang w:val="sr-Cyrl-RS" w:eastAsia="sr-Cyrl-RS"/>
              </w:rPr>
              <w:tab/>
            </w:r>
            <w:r w:rsidR="00D865B6" w:rsidRPr="002807DC">
              <w:rPr>
                <w:rStyle w:val="Hyperlink"/>
                <w:noProof/>
              </w:rPr>
              <w:t>Rezime</w:t>
            </w:r>
            <w:r w:rsidR="00D865B6">
              <w:rPr>
                <w:noProof/>
                <w:webHidden/>
              </w:rPr>
              <w:tab/>
            </w:r>
            <w:r w:rsidR="00D865B6">
              <w:rPr>
                <w:noProof/>
                <w:webHidden/>
              </w:rPr>
              <w:fldChar w:fldCharType="begin"/>
            </w:r>
            <w:r w:rsidR="00D865B6">
              <w:rPr>
                <w:noProof/>
                <w:webHidden/>
              </w:rPr>
              <w:instrText xml:space="preserve"> PAGEREF _Toc136619841 \h </w:instrText>
            </w:r>
            <w:r w:rsidR="00D865B6">
              <w:rPr>
                <w:noProof/>
                <w:webHidden/>
              </w:rPr>
            </w:r>
            <w:r w:rsidR="00D865B6">
              <w:rPr>
                <w:noProof/>
                <w:webHidden/>
              </w:rPr>
              <w:fldChar w:fldCharType="separate"/>
            </w:r>
            <w:r w:rsidR="00D865B6">
              <w:rPr>
                <w:noProof/>
                <w:webHidden/>
              </w:rPr>
              <w:t>4</w:t>
            </w:r>
            <w:r w:rsidR="00D865B6">
              <w:rPr>
                <w:noProof/>
                <w:webHidden/>
              </w:rPr>
              <w:fldChar w:fldCharType="end"/>
            </w:r>
          </w:hyperlink>
        </w:p>
        <w:p w14:paraId="6498BBA0" w14:textId="1B3B2957" w:rsidR="00D865B6" w:rsidRDefault="00D90C25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sr-Cyrl-RS" w:eastAsia="sr-Cyrl-RS"/>
            </w:rPr>
          </w:pPr>
          <w:hyperlink w:anchor="_Toc136619842" w:history="1">
            <w:r w:rsidR="00D865B6" w:rsidRPr="002807DC">
              <w:rPr>
                <w:rStyle w:val="Hyperlink"/>
                <w:rFonts w:ascii="Wingdings" w:hAnsi="Wingdings"/>
                <w:noProof/>
              </w:rPr>
              <w:t></w:t>
            </w:r>
            <w:r w:rsidR="00D865B6">
              <w:rPr>
                <w:b w:val="0"/>
                <w:noProof/>
                <w:color w:val="auto"/>
                <w:sz w:val="22"/>
                <w:lang w:val="sr-Cyrl-RS" w:eastAsia="sr-Cyrl-RS"/>
              </w:rPr>
              <w:tab/>
            </w:r>
            <w:r w:rsidR="00D865B6" w:rsidRPr="002807DC">
              <w:rPr>
                <w:rStyle w:val="Hyperlink"/>
                <w:noProof/>
              </w:rPr>
              <w:t>Namena dokumenta i ciljne grupe</w:t>
            </w:r>
            <w:r w:rsidR="00D865B6">
              <w:rPr>
                <w:noProof/>
                <w:webHidden/>
              </w:rPr>
              <w:tab/>
            </w:r>
            <w:r w:rsidR="00D865B6">
              <w:rPr>
                <w:noProof/>
                <w:webHidden/>
              </w:rPr>
              <w:fldChar w:fldCharType="begin"/>
            </w:r>
            <w:r w:rsidR="00D865B6">
              <w:rPr>
                <w:noProof/>
                <w:webHidden/>
              </w:rPr>
              <w:instrText xml:space="preserve"> PAGEREF _Toc136619842 \h </w:instrText>
            </w:r>
            <w:r w:rsidR="00D865B6">
              <w:rPr>
                <w:noProof/>
                <w:webHidden/>
              </w:rPr>
            </w:r>
            <w:r w:rsidR="00D865B6">
              <w:rPr>
                <w:noProof/>
                <w:webHidden/>
              </w:rPr>
              <w:fldChar w:fldCharType="separate"/>
            </w:r>
            <w:r w:rsidR="00D865B6">
              <w:rPr>
                <w:noProof/>
                <w:webHidden/>
              </w:rPr>
              <w:t>4</w:t>
            </w:r>
            <w:r w:rsidR="00D865B6">
              <w:rPr>
                <w:noProof/>
                <w:webHidden/>
              </w:rPr>
              <w:fldChar w:fldCharType="end"/>
            </w:r>
          </w:hyperlink>
        </w:p>
        <w:p w14:paraId="5262C86F" w14:textId="73359FB5" w:rsidR="00D865B6" w:rsidRDefault="00D90C25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sr-Cyrl-RS" w:eastAsia="sr-Cyrl-RS"/>
            </w:rPr>
          </w:pPr>
          <w:hyperlink w:anchor="_Toc136619843" w:history="1">
            <w:r w:rsidR="00D865B6" w:rsidRPr="002807DC">
              <w:rPr>
                <w:rStyle w:val="Hyperlink"/>
                <w:noProof/>
              </w:rPr>
              <w:t>2.</w:t>
            </w:r>
            <w:r w:rsidR="00D865B6">
              <w:rPr>
                <w:b w:val="0"/>
                <w:noProof/>
                <w:color w:val="auto"/>
                <w:sz w:val="22"/>
                <w:lang w:val="sr-Cyrl-RS" w:eastAsia="sr-Cyrl-RS"/>
              </w:rPr>
              <w:tab/>
            </w:r>
            <w:r w:rsidR="00D865B6" w:rsidRPr="002807DC">
              <w:rPr>
                <w:rStyle w:val="Hyperlink"/>
                <w:noProof/>
              </w:rPr>
              <w:t>Opis problema</w:t>
            </w:r>
            <w:r w:rsidR="00D865B6">
              <w:rPr>
                <w:noProof/>
                <w:webHidden/>
              </w:rPr>
              <w:tab/>
            </w:r>
            <w:r w:rsidR="00D865B6">
              <w:rPr>
                <w:noProof/>
                <w:webHidden/>
              </w:rPr>
              <w:fldChar w:fldCharType="begin"/>
            </w:r>
            <w:r w:rsidR="00D865B6">
              <w:rPr>
                <w:noProof/>
                <w:webHidden/>
              </w:rPr>
              <w:instrText xml:space="preserve"> PAGEREF _Toc136619843 \h </w:instrText>
            </w:r>
            <w:r w:rsidR="00D865B6">
              <w:rPr>
                <w:noProof/>
                <w:webHidden/>
              </w:rPr>
            </w:r>
            <w:r w:rsidR="00D865B6">
              <w:rPr>
                <w:noProof/>
                <w:webHidden/>
              </w:rPr>
              <w:fldChar w:fldCharType="separate"/>
            </w:r>
            <w:r w:rsidR="00D865B6">
              <w:rPr>
                <w:noProof/>
                <w:webHidden/>
              </w:rPr>
              <w:t>4</w:t>
            </w:r>
            <w:r w:rsidR="00D865B6">
              <w:rPr>
                <w:noProof/>
                <w:webHidden/>
              </w:rPr>
              <w:fldChar w:fldCharType="end"/>
            </w:r>
          </w:hyperlink>
        </w:p>
        <w:p w14:paraId="53D7088F" w14:textId="54D32FB1" w:rsidR="00742526" w:rsidRDefault="00742526">
          <w:r>
            <w:rPr>
              <w:bCs/>
              <w:noProof/>
            </w:rPr>
            <w:fldChar w:fldCharType="end"/>
          </w:r>
        </w:p>
      </w:sdtContent>
    </w:sdt>
    <w:p w14:paraId="774BD748" w14:textId="67627F7E" w:rsidR="00753EAC" w:rsidRDefault="00753EAC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</w:p>
    <w:p w14:paraId="0F507760" w14:textId="71715539" w:rsidR="00A21A1B" w:rsidRDefault="00A21A1B" w:rsidP="00A21A1B">
      <w:pPr>
        <w:pStyle w:val="Heading1"/>
      </w:pPr>
      <w:r>
        <w:br w:type="page"/>
      </w:r>
      <w:bookmarkStart w:id="2" w:name="_Toc136619839"/>
      <w:r>
        <w:lastRenderedPageBreak/>
        <w:t>Revizije dokumenta</w:t>
      </w:r>
      <w:bookmarkEnd w:id="2"/>
    </w:p>
    <w:tbl>
      <w:tblPr>
        <w:tblStyle w:val="TableGrid"/>
        <w:tblpPr w:leftFromText="181" w:rightFromText="181" w:topFromText="612" w:vertAnchor="page" w:horzAnchor="margin" w:tblpXSpec="center" w:tblpY="2717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350DA9" w14:paraId="6847BFE5" w14:textId="77777777" w:rsidTr="00350DA9">
        <w:trPr>
          <w:trHeight w:val="713"/>
        </w:trPr>
        <w:tc>
          <w:tcPr>
            <w:tcW w:w="2697" w:type="dxa"/>
            <w:tcBorders>
              <w:bottom w:val="single" w:sz="18" w:space="0" w:color="auto"/>
            </w:tcBorders>
            <w:vAlign w:val="bottom"/>
          </w:tcPr>
          <w:p w14:paraId="4E85C9C0" w14:textId="77777777" w:rsidR="00350DA9" w:rsidRPr="00B07CDC" w:rsidRDefault="00350DA9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color w:val="061F57" w:themeColor="text2" w:themeShade="BF"/>
                <w:kern w:val="28"/>
                <w:sz w:val="32"/>
                <w:szCs w:val="18"/>
                <w:u w:val="single"/>
              </w:rPr>
            </w:pPr>
            <w:r w:rsidRPr="00B07CDC">
              <w:rPr>
                <w:rFonts w:asciiTheme="majorHAnsi" w:eastAsiaTheme="majorEastAsia" w:hAnsiTheme="majorHAnsi" w:cstheme="majorBidi"/>
                <w:color w:val="061F57" w:themeColor="text2" w:themeShade="BF"/>
                <w:kern w:val="28"/>
                <w:sz w:val="32"/>
                <w:szCs w:val="18"/>
                <w:u w:val="single"/>
              </w:rPr>
              <w:t>Datum</w:t>
            </w:r>
          </w:p>
        </w:tc>
        <w:tc>
          <w:tcPr>
            <w:tcW w:w="2697" w:type="dxa"/>
            <w:tcBorders>
              <w:bottom w:val="single" w:sz="18" w:space="0" w:color="auto"/>
            </w:tcBorders>
            <w:vAlign w:val="bottom"/>
          </w:tcPr>
          <w:p w14:paraId="7D99A69C" w14:textId="77777777" w:rsidR="00350DA9" w:rsidRPr="00B07CDC" w:rsidRDefault="00350DA9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color w:val="061F57" w:themeColor="text2" w:themeShade="BF"/>
                <w:kern w:val="28"/>
                <w:sz w:val="32"/>
                <w:szCs w:val="18"/>
                <w:u w:val="single"/>
              </w:rPr>
            </w:pPr>
            <w:r w:rsidRPr="00B07CDC">
              <w:rPr>
                <w:rFonts w:asciiTheme="majorHAnsi" w:eastAsiaTheme="majorEastAsia" w:hAnsiTheme="majorHAnsi" w:cstheme="majorBidi"/>
                <w:color w:val="061F57" w:themeColor="text2" w:themeShade="BF"/>
                <w:kern w:val="28"/>
                <w:sz w:val="32"/>
                <w:szCs w:val="18"/>
                <w:u w:val="single"/>
              </w:rPr>
              <w:t>Verzija</w:t>
            </w:r>
          </w:p>
        </w:tc>
        <w:tc>
          <w:tcPr>
            <w:tcW w:w="2698" w:type="dxa"/>
            <w:tcBorders>
              <w:bottom w:val="single" w:sz="18" w:space="0" w:color="auto"/>
            </w:tcBorders>
            <w:vAlign w:val="bottom"/>
          </w:tcPr>
          <w:p w14:paraId="0A99A30A" w14:textId="77777777" w:rsidR="00350DA9" w:rsidRPr="00B07CDC" w:rsidRDefault="00350DA9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color w:val="061F57" w:themeColor="text2" w:themeShade="BF"/>
                <w:kern w:val="28"/>
                <w:sz w:val="32"/>
                <w:szCs w:val="18"/>
                <w:u w:val="single"/>
              </w:rPr>
            </w:pPr>
            <w:r w:rsidRPr="00B07CDC">
              <w:rPr>
                <w:rFonts w:asciiTheme="majorHAnsi" w:eastAsiaTheme="majorEastAsia" w:hAnsiTheme="majorHAnsi" w:cstheme="majorBidi"/>
                <w:color w:val="061F57" w:themeColor="text2" w:themeShade="BF"/>
                <w:kern w:val="28"/>
                <w:sz w:val="32"/>
                <w:szCs w:val="18"/>
                <w:u w:val="single"/>
              </w:rPr>
              <w:t>Opis izmena</w:t>
            </w:r>
          </w:p>
        </w:tc>
        <w:tc>
          <w:tcPr>
            <w:tcW w:w="2698" w:type="dxa"/>
            <w:tcBorders>
              <w:bottom w:val="single" w:sz="18" w:space="0" w:color="auto"/>
            </w:tcBorders>
            <w:vAlign w:val="bottom"/>
          </w:tcPr>
          <w:p w14:paraId="43106D8E" w14:textId="77777777" w:rsidR="00350DA9" w:rsidRPr="00B07CDC" w:rsidRDefault="00350DA9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color w:val="061F57" w:themeColor="text2" w:themeShade="BF"/>
                <w:kern w:val="28"/>
                <w:sz w:val="32"/>
                <w:szCs w:val="18"/>
                <w:u w:val="single"/>
              </w:rPr>
            </w:pPr>
            <w:r w:rsidRPr="00B07CDC">
              <w:rPr>
                <w:rFonts w:asciiTheme="majorHAnsi" w:eastAsiaTheme="majorEastAsia" w:hAnsiTheme="majorHAnsi" w:cstheme="majorBidi"/>
                <w:color w:val="061F57" w:themeColor="text2" w:themeShade="BF"/>
                <w:kern w:val="28"/>
                <w:sz w:val="32"/>
                <w:szCs w:val="18"/>
                <w:u w:val="single"/>
              </w:rPr>
              <w:t>Autori</w:t>
            </w:r>
          </w:p>
        </w:tc>
      </w:tr>
      <w:tr w:rsidR="00350DA9" w14:paraId="1CEAAC16" w14:textId="77777777" w:rsidTr="00350DA9">
        <w:trPr>
          <w:trHeight w:val="1404"/>
        </w:trPr>
        <w:tc>
          <w:tcPr>
            <w:tcW w:w="2697" w:type="dxa"/>
            <w:tcBorders>
              <w:top w:val="single" w:sz="18" w:space="0" w:color="auto"/>
            </w:tcBorders>
            <w:vAlign w:val="center"/>
          </w:tcPr>
          <w:p w14:paraId="23998FD5" w14:textId="5374D685" w:rsidR="00350DA9" w:rsidRPr="00B07CDC" w:rsidRDefault="006753A4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02.06</w:t>
            </w:r>
            <w:r w:rsidR="00350DA9"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.2023.</w:t>
            </w:r>
          </w:p>
        </w:tc>
        <w:tc>
          <w:tcPr>
            <w:tcW w:w="2697" w:type="dxa"/>
            <w:tcBorders>
              <w:top w:val="single" w:sz="18" w:space="0" w:color="auto"/>
            </w:tcBorders>
            <w:vAlign w:val="center"/>
          </w:tcPr>
          <w:p w14:paraId="552F9779" w14:textId="77777777" w:rsidR="00350DA9" w:rsidRPr="00B07CDC" w:rsidRDefault="00350DA9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1.0</w:t>
            </w:r>
          </w:p>
        </w:tc>
        <w:tc>
          <w:tcPr>
            <w:tcW w:w="2698" w:type="dxa"/>
            <w:tcBorders>
              <w:top w:val="single" w:sz="18" w:space="0" w:color="auto"/>
            </w:tcBorders>
            <w:vAlign w:val="center"/>
          </w:tcPr>
          <w:p w14:paraId="1DD2E689" w14:textId="77777777" w:rsidR="00350DA9" w:rsidRPr="00B07CDC" w:rsidRDefault="00350DA9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Inicijalna verzija</w:t>
            </w:r>
          </w:p>
        </w:tc>
        <w:tc>
          <w:tcPr>
            <w:tcW w:w="2698" w:type="dxa"/>
            <w:tcBorders>
              <w:top w:val="single" w:sz="18" w:space="0" w:color="auto"/>
            </w:tcBorders>
            <w:vAlign w:val="center"/>
          </w:tcPr>
          <w:p w14:paraId="3EE2C6A0" w14:textId="3C44C7DA" w:rsidR="00760CA6" w:rsidRPr="00B07CDC" w:rsidRDefault="00350DA9" w:rsidP="00760CA6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Aleksa Mićanović</w:t>
            </w:r>
          </w:p>
        </w:tc>
      </w:tr>
      <w:tr w:rsidR="00350DA9" w14:paraId="6FA703E1" w14:textId="77777777" w:rsidTr="00350DA9">
        <w:trPr>
          <w:trHeight w:val="1406"/>
        </w:trPr>
        <w:tc>
          <w:tcPr>
            <w:tcW w:w="2697" w:type="dxa"/>
            <w:vAlign w:val="center"/>
          </w:tcPr>
          <w:p w14:paraId="71D8982A" w14:textId="2D140A3A" w:rsidR="00350DA9" w:rsidRPr="00B07CDC" w:rsidRDefault="00350DA9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</w:p>
        </w:tc>
        <w:tc>
          <w:tcPr>
            <w:tcW w:w="2697" w:type="dxa"/>
            <w:vAlign w:val="center"/>
          </w:tcPr>
          <w:p w14:paraId="1D526ABC" w14:textId="034FF26E" w:rsidR="00350DA9" w:rsidRPr="00B07CDC" w:rsidRDefault="00350DA9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</w:p>
        </w:tc>
        <w:tc>
          <w:tcPr>
            <w:tcW w:w="2698" w:type="dxa"/>
            <w:vAlign w:val="center"/>
          </w:tcPr>
          <w:p w14:paraId="7DD5824A" w14:textId="08DF8DCF" w:rsidR="00350DA9" w:rsidRPr="00B07CDC" w:rsidRDefault="00350DA9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</w:p>
        </w:tc>
        <w:tc>
          <w:tcPr>
            <w:tcW w:w="2698" w:type="dxa"/>
            <w:vAlign w:val="center"/>
          </w:tcPr>
          <w:p w14:paraId="02F4427A" w14:textId="1998757A" w:rsidR="00350DA9" w:rsidRPr="00B07CDC" w:rsidRDefault="00350DA9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</w:p>
        </w:tc>
      </w:tr>
      <w:tr w:rsidR="00350DA9" w14:paraId="45475D9E" w14:textId="77777777" w:rsidTr="005C1B18">
        <w:trPr>
          <w:trHeight w:val="1274"/>
        </w:trPr>
        <w:tc>
          <w:tcPr>
            <w:tcW w:w="2697" w:type="dxa"/>
            <w:vAlign w:val="center"/>
          </w:tcPr>
          <w:p w14:paraId="754CCC78" w14:textId="66E23788" w:rsidR="00350DA9" w:rsidRPr="00B07CDC" w:rsidRDefault="00350DA9" w:rsidP="005C1B18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</w:p>
        </w:tc>
        <w:tc>
          <w:tcPr>
            <w:tcW w:w="2697" w:type="dxa"/>
            <w:vAlign w:val="center"/>
          </w:tcPr>
          <w:p w14:paraId="1E4D0092" w14:textId="08B01A00" w:rsidR="00350DA9" w:rsidRPr="00B07CDC" w:rsidRDefault="00350DA9" w:rsidP="005C1B18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</w:p>
        </w:tc>
        <w:tc>
          <w:tcPr>
            <w:tcW w:w="2698" w:type="dxa"/>
            <w:vAlign w:val="center"/>
          </w:tcPr>
          <w:p w14:paraId="0B1BA6F3" w14:textId="4A1E5502" w:rsidR="00350DA9" w:rsidRPr="00B07CDC" w:rsidRDefault="00350DA9" w:rsidP="005C1B18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</w:p>
        </w:tc>
        <w:tc>
          <w:tcPr>
            <w:tcW w:w="2698" w:type="dxa"/>
            <w:vAlign w:val="center"/>
          </w:tcPr>
          <w:p w14:paraId="3EE07DD0" w14:textId="74D9299D" w:rsidR="00C15166" w:rsidRPr="00B07CDC" w:rsidRDefault="00C15166" w:rsidP="005C1B18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</w:p>
        </w:tc>
      </w:tr>
      <w:tr w:rsidR="00C15166" w14:paraId="0AF8BAB9" w14:textId="77777777" w:rsidTr="00350DA9">
        <w:trPr>
          <w:trHeight w:val="1274"/>
        </w:trPr>
        <w:tc>
          <w:tcPr>
            <w:tcW w:w="2697" w:type="dxa"/>
            <w:vAlign w:val="bottom"/>
          </w:tcPr>
          <w:p w14:paraId="0250BA28" w14:textId="77777777" w:rsidR="00C15166" w:rsidRDefault="00C15166" w:rsidP="00C15166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</w:p>
        </w:tc>
        <w:tc>
          <w:tcPr>
            <w:tcW w:w="2697" w:type="dxa"/>
            <w:vAlign w:val="bottom"/>
          </w:tcPr>
          <w:p w14:paraId="6E02334C" w14:textId="77777777" w:rsidR="00C15166" w:rsidRDefault="00C15166" w:rsidP="00C15166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</w:p>
        </w:tc>
        <w:tc>
          <w:tcPr>
            <w:tcW w:w="2698" w:type="dxa"/>
            <w:vAlign w:val="bottom"/>
          </w:tcPr>
          <w:p w14:paraId="6576CF3D" w14:textId="77777777" w:rsidR="00C15166" w:rsidRDefault="00C15166" w:rsidP="00C15166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</w:p>
        </w:tc>
        <w:tc>
          <w:tcPr>
            <w:tcW w:w="2698" w:type="dxa"/>
            <w:vAlign w:val="bottom"/>
          </w:tcPr>
          <w:p w14:paraId="19F945D5" w14:textId="77777777" w:rsidR="00C15166" w:rsidRDefault="00C15166" w:rsidP="00C15166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</w:p>
        </w:tc>
      </w:tr>
    </w:tbl>
    <w:p w14:paraId="1194A572" w14:textId="31216DB8" w:rsidR="00A21A1B" w:rsidRDefault="00A21A1B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</w:p>
    <w:p w14:paraId="714CFBFE" w14:textId="77777777" w:rsidR="00B07CDC" w:rsidRPr="008E4C84" w:rsidRDefault="00B07CDC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  <w:lang w:val="en-US"/>
        </w:rPr>
      </w:pPr>
      <w:r>
        <w:br w:type="page"/>
      </w:r>
    </w:p>
    <w:p w14:paraId="6883C9A6" w14:textId="77777777" w:rsidR="00AF799C" w:rsidRDefault="00AF799C" w:rsidP="00AF799C">
      <w:pPr>
        <w:pStyle w:val="Heading1"/>
      </w:pPr>
      <w:r>
        <w:lastRenderedPageBreak/>
        <w:t>Spisak korišćenih tehnologija</w:t>
      </w:r>
    </w:p>
    <w:p w14:paraId="64443C7C" w14:textId="26B83EFA" w:rsidR="00AF799C" w:rsidRDefault="00AF799C" w:rsidP="00AF799C">
      <w:pPr>
        <w:pStyle w:val="Content"/>
      </w:pPr>
      <w:r>
        <w:t>Ovde su nabrojane tehnologije i biblioteke korišćene u izradi projekta:</w:t>
      </w:r>
    </w:p>
    <w:p w14:paraId="0554CBFC" w14:textId="38B2BC01" w:rsidR="00AF799C" w:rsidRDefault="00AF799C" w:rsidP="00AF799C">
      <w:pPr>
        <w:pStyle w:val="Content"/>
        <w:numPr>
          <w:ilvl w:val="0"/>
          <w:numId w:val="19"/>
        </w:numPr>
      </w:pPr>
      <w:r>
        <w:t>Django Framework 4.2.1</w:t>
      </w:r>
    </w:p>
    <w:p w14:paraId="6C4B8004" w14:textId="0C5F7BD6" w:rsidR="00AF799C" w:rsidRDefault="00AF799C" w:rsidP="00AF799C">
      <w:pPr>
        <w:pStyle w:val="Content"/>
        <w:numPr>
          <w:ilvl w:val="0"/>
          <w:numId w:val="19"/>
        </w:numPr>
      </w:pPr>
      <w:r>
        <w:t>MySQL Workbench 8.0.32</w:t>
      </w:r>
    </w:p>
    <w:p w14:paraId="461E69CE" w14:textId="0FBC9E02" w:rsidR="00AF799C" w:rsidRPr="00AF799C" w:rsidRDefault="00AF799C" w:rsidP="00AF799C">
      <w:pPr>
        <w:pStyle w:val="Content"/>
        <w:numPr>
          <w:ilvl w:val="0"/>
          <w:numId w:val="19"/>
        </w:numPr>
      </w:pPr>
      <w:r>
        <w:t>mysql</w:t>
      </w:r>
      <w:r>
        <w:rPr>
          <w:lang w:val="en-US"/>
        </w:rPr>
        <w:t>client 2.1.1</w:t>
      </w:r>
    </w:p>
    <w:p w14:paraId="0B5D0A9A" w14:textId="74AC3D7F" w:rsidR="00EF08DA" w:rsidRDefault="00AF799C" w:rsidP="00EF08DA">
      <w:pPr>
        <w:pStyle w:val="Content"/>
        <w:numPr>
          <w:ilvl w:val="0"/>
          <w:numId w:val="19"/>
        </w:numPr>
      </w:pPr>
      <w:r>
        <w:t>pillow 9.5.0</w:t>
      </w:r>
    </w:p>
    <w:p w14:paraId="0EC02055" w14:textId="18840C6D" w:rsidR="00050BC7" w:rsidRDefault="00050BC7" w:rsidP="00EF08DA">
      <w:pPr>
        <w:pStyle w:val="Content"/>
        <w:numPr>
          <w:ilvl w:val="0"/>
          <w:numId w:val="19"/>
        </w:numPr>
      </w:pPr>
      <w:r w:rsidRPr="00050BC7">
        <w:t>django-cors-headers</w:t>
      </w:r>
    </w:p>
    <w:p w14:paraId="27775202" w14:textId="6854F6AF" w:rsidR="00AF799C" w:rsidRDefault="00AF799C" w:rsidP="00AF799C">
      <w:pPr>
        <w:pStyle w:val="Content"/>
        <w:numPr>
          <w:ilvl w:val="0"/>
          <w:numId w:val="19"/>
        </w:numPr>
      </w:pPr>
      <w:r>
        <w:t>HTML5, CSS3</w:t>
      </w:r>
      <w:r w:rsidR="00EF08DA">
        <w:t>, JavaScript</w:t>
      </w:r>
    </w:p>
    <w:p w14:paraId="37F89E32" w14:textId="77777777" w:rsidR="00184574" w:rsidRDefault="00184574" w:rsidP="00184574">
      <w:pPr>
        <w:pStyle w:val="Content"/>
        <w:numPr>
          <w:ilvl w:val="0"/>
          <w:numId w:val="19"/>
        </w:numPr>
      </w:pPr>
      <w:r>
        <w:t>Bootstrap 5.1.3</w:t>
      </w:r>
    </w:p>
    <w:p w14:paraId="1E88814D" w14:textId="57D9AC8B" w:rsidR="00184574" w:rsidRDefault="00184574" w:rsidP="00184574">
      <w:pPr>
        <w:pStyle w:val="Content"/>
        <w:numPr>
          <w:ilvl w:val="0"/>
          <w:numId w:val="19"/>
        </w:numPr>
      </w:pPr>
      <w:r>
        <w:t>JQuery 3.7.0</w:t>
      </w:r>
    </w:p>
    <w:p w14:paraId="573756EC" w14:textId="7765F315" w:rsidR="00E92701" w:rsidRDefault="00E92701" w:rsidP="00AF799C">
      <w:pPr>
        <w:pStyle w:val="Content"/>
        <w:numPr>
          <w:ilvl w:val="0"/>
          <w:numId w:val="19"/>
        </w:numPr>
      </w:pPr>
      <w:r>
        <w:t>AJAX</w:t>
      </w:r>
    </w:p>
    <w:p w14:paraId="6D25D008" w14:textId="68D22170" w:rsidR="00AF799C" w:rsidRDefault="00EF08DA" w:rsidP="00AF799C">
      <w:pPr>
        <w:pStyle w:val="Content"/>
        <w:numPr>
          <w:ilvl w:val="0"/>
          <w:numId w:val="19"/>
        </w:numPr>
      </w:pPr>
      <w:r>
        <w:t>MS Word</w:t>
      </w:r>
    </w:p>
    <w:p w14:paraId="6059C0B8" w14:textId="4E72D927" w:rsidR="00EF08DA" w:rsidRDefault="00EF08DA" w:rsidP="00AF799C">
      <w:pPr>
        <w:pStyle w:val="Content"/>
        <w:numPr>
          <w:ilvl w:val="0"/>
          <w:numId w:val="19"/>
        </w:numPr>
      </w:pPr>
      <w:r>
        <w:t>StarUML 5.1.0</w:t>
      </w:r>
    </w:p>
    <w:p w14:paraId="270199E4" w14:textId="7D262E33" w:rsidR="00EF08DA" w:rsidRPr="00AF799C" w:rsidRDefault="00EF08DA" w:rsidP="00AF799C">
      <w:pPr>
        <w:pStyle w:val="Content"/>
        <w:numPr>
          <w:ilvl w:val="0"/>
          <w:numId w:val="19"/>
        </w:numPr>
      </w:pPr>
      <w:r>
        <w:t>Erwin 12.1</w:t>
      </w:r>
    </w:p>
    <w:p w14:paraId="6D93EF6B" w14:textId="2EAF1FC3" w:rsidR="00767067" w:rsidRPr="00223040" w:rsidRDefault="00767067" w:rsidP="00A21A1B">
      <w:pPr>
        <w:pStyle w:val="Heading1"/>
      </w:pPr>
      <w:bookmarkStart w:id="3" w:name="_Toc136619843"/>
      <w:r w:rsidRPr="00223040">
        <w:t xml:space="preserve">Opis </w:t>
      </w:r>
      <w:bookmarkEnd w:id="3"/>
      <w:r w:rsidR="00EF08DA">
        <w:t>primene</w:t>
      </w:r>
    </w:p>
    <w:p w14:paraId="0373AB56" w14:textId="7A184E3C" w:rsidR="00767067" w:rsidRPr="00E92701" w:rsidRDefault="00EF08DA" w:rsidP="00B74B27">
      <w:pPr>
        <w:pStyle w:val="Content"/>
      </w:pPr>
      <w:r>
        <w:t xml:space="preserve">Web aplikacija je primarno rađena u </w:t>
      </w:r>
      <w:r w:rsidRPr="00EF08DA">
        <w:rPr>
          <w:b/>
        </w:rPr>
        <w:t>Django</w:t>
      </w:r>
      <w:r>
        <w:t xml:space="preserve"> framework-u za Python. U njemu je realizovan backend aplikacije, a njegov template sistem zajedno sa </w:t>
      </w:r>
      <w:r w:rsidRPr="00EF08DA">
        <w:rPr>
          <w:b/>
        </w:rPr>
        <w:t>HTML, CSS</w:t>
      </w:r>
      <w:r w:rsidR="00E54FDB">
        <w:rPr>
          <w:b/>
        </w:rPr>
        <w:t>, JavaScript, Bootstrap i JQuery</w:t>
      </w:r>
      <w:r>
        <w:t xml:space="preserve"> tehnologijama realizuje frontend. Biblioteka </w:t>
      </w:r>
      <w:r w:rsidRPr="00EF08DA">
        <w:rPr>
          <w:b/>
        </w:rPr>
        <w:t>pillow</w:t>
      </w:r>
      <w:r>
        <w:t xml:space="preserve"> se koristi za lakše upravljanje slikama.</w:t>
      </w:r>
      <w:r w:rsidR="00E92701">
        <w:t xml:space="preserve"> </w:t>
      </w:r>
      <w:r w:rsidR="00E92701" w:rsidRPr="00E92701">
        <w:rPr>
          <w:b/>
        </w:rPr>
        <w:t>AJAX</w:t>
      </w:r>
      <w:r w:rsidR="00E92701">
        <w:rPr>
          <w:b/>
        </w:rPr>
        <w:t xml:space="preserve"> </w:t>
      </w:r>
      <w:r w:rsidR="00E92701">
        <w:t>je korišćen za dinamičko učitavanje rezultata pretrage.</w:t>
      </w:r>
    </w:p>
    <w:p w14:paraId="3FF27577" w14:textId="0B82278F" w:rsidR="00EF08DA" w:rsidRDefault="00EF08DA" w:rsidP="00B74B27">
      <w:pPr>
        <w:pStyle w:val="Content"/>
      </w:pPr>
      <w:r>
        <w:t xml:space="preserve">Baza podataka se nalazi na lokalnom MySQL serveru, kome se pristupalo kroz </w:t>
      </w:r>
      <w:r w:rsidRPr="00EF08DA">
        <w:rPr>
          <w:b/>
        </w:rPr>
        <w:t>MySQL Workbench</w:t>
      </w:r>
      <w:r>
        <w:t xml:space="preserve"> radi lakše izmene. Biblioteka </w:t>
      </w:r>
      <w:r w:rsidRPr="00EF08DA">
        <w:rPr>
          <w:b/>
        </w:rPr>
        <w:t>mysqlclient</w:t>
      </w:r>
      <w:r>
        <w:t xml:space="preserve"> se koristi za komunikaciju sa bazom iz Django framework-a.</w:t>
      </w:r>
    </w:p>
    <w:p w14:paraId="1B345AE4" w14:textId="1CDD5EB5" w:rsidR="00EF08DA" w:rsidRDefault="00EF08DA" w:rsidP="00B74B27">
      <w:pPr>
        <w:pStyle w:val="Content"/>
      </w:pPr>
      <w:r>
        <w:t xml:space="preserve">Za potrebe izrade dokumentacije korišćen je </w:t>
      </w:r>
      <w:r w:rsidRPr="00EF08DA">
        <w:rPr>
          <w:b/>
        </w:rPr>
        <w:t>MS Word</w:t>
      </w:r>
      <w:r>
        <w:t xml:space="preserve"> (dokumenti), </w:t>
      </w:r>
      <w:r w:rsidRPr="00EF08DA">
        <w:rPr>
          <w:b/>
        </w:rPr>
        <w:t>StarUML</w:t>
      </w:r>
      <w:r>
        <w:t xml:space="preserve"> za modelovanje sistema, kao i </w:t>
      </w:r>
      <w:r w:rsidRPr="00EF08DA">
        <w:rPr>
          <w:b/>
        </w:rPr>
        <w:t>Erwin</w:t>
      </w:r>
      <w:r>
        <w:t xml:space="preserve"> za modelovanje baze podataka.</w:t>
      </w:r>
    </w:p>
    <w:p w14:paraId="73870690" w14:textId="14AD4C4C" w:rsidR="00050BC7" w:rsidRPr="00D90C25" w:rsidRDefault="00D90C25" w:rsidP="00B74B27">
      <w:pPr>
        <w:pStyle w:val="Content"/>
      </w:pPr>
      <w:r>
        <w:t xml:space="preserve">Biblioteka </w:t>
      </w:r>
      <w:bookmarkStart w:id="4" w:name="_GoBack"/>
      <w:r w:rsidRPr="00D90C25">
        <w:rPr>
          <w:b/>
        </w:rPr>
        <w:t>django-cors-headers</w:t>
      </w:r>
      <w:r>
        <w:t xml:space="preserve"> </w:t>
      </w:r>
      <w:bookmarkEnd w:id="4"/>
      <w:r>
        <w:t>je bila potrebna da se zaobiđe Same Origin Policy pri prikazivanju rezultata ispod prostora za pretragu pri kucanju.</w:t>
      </w:r>
    </w:p>
    <w:p w14:paraId="27CEBD0C" w14:textId="15B0D055" w:rsidR="006A6D88" w:rsidRPr="00223040" w:rsidRDefault="006A6D88" w:rsidP="00D865B6">
      <w:pPr>
        <w:pStyle w:val="Heading1"/>
        <w:numPr>
          <w:ilvl w:val="0"/>
          <w:numId w:val="0"/>
        </w:numPr>
      </w:pPr>
    </w:p>
    <w:sectPr w:rsidR="006A6D88" w:rsidRPr="00223040" w:rsidSect="00767067">
      <w:headerReference w:type="default" r:id="rId14"/>
      <w:footerReference w:type="default" r:id="rId15"/>
      <w:pgSz w:w="12240" w:h="15840"/>
      <w:pgMar w:top="720" w:right="720" w:bottom="720" w:left="720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88DFD9" w14:textId="77777777" w:rsidR="006B699A" w:rsidRDefault="006B699A">
      <w:r>
        <w:separator/>
      </w:r>
    </w:p>
    <w:p w14:paraId="5000730E" w14:textId="77777777" w:rsidR="006B699A" w:rsidRDefault="006B699A"/>
  </w:endnote>
  <w:endnote w:type="continuationSeparator" w:id="0">
    <w:p w14:paraId="19612F8F" w14:textId="77777777" w:rsidR="006B699A" w:rsidRDefault="006B699A">
      <w:r>
        <w:continuationSeparator/>
      </w:r>
    </w:p>
    <w:p w14:paraId="406A3300" w14:textId="77777777" w:rsidR="006B699A" w:rsidRDefault="006B69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AAEC8B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4417C04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33EF4" w14:textId="77777777" w:rsidR="006B699A" w:rsidRDefault="006B699A">
      <w:r>
        <w:separator/>
      </w:r>
    </w:p>
    <w:p w14:paraId="0F72DB94" w14:textId="77777777" w:rsidR="006B699A" w:rsidRDefault="006B699A"/>
  </w:footnote>
  <w:footnote w:type="continuationSeparator" w:id="0">
    <w:p w14:paraId="76A5C4F3" w14:textId="77777777" w:rsidR="006B699A" w:rsidRDefault="006B699A">
      <w:r>
        <w:continuationSeparator/>
      </w:r>
    </w:p>
    <w:p w14:paraId="50819D6E" w14:textId="77777777" w:rsidR="006B699A" w:rsidRDefault="006B699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3BC88B14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18E246F3" w14:textId="77777777" w:rsidR="00D077E9" w:rsidRDefault="00D077E9">
          <w:pPr>
            <w:pStyle w:val="Header"/>
          </w:pPr>
        </w:p>
      </w:tc>
    </w:tr>
  </w:tbl>
  <w:p w14:paraId="178C5DF4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266B4"/>
    <w:multiLevelType w:val="hybridMultilevel"/>
    <w:tmpl w:val="F3B4070A"/>
    <w:lvl w:ilvl="0" w:tplc="85F6BFCA">
      <w:start w:val="1"/>
      <w:numFmt w:val="decimal"/>
      <w:lvlText w:val="%1)"/>
      <w:lvlJc w:val="left"/>
      <w:pPr>
        <w:ind w:left="1368" w:hanging="360"/>
      </w:pPr>
      <w:rPr>
        <w:rFonts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" w15:restartNumberingAfterBreak="0">
    <w:nsid w:val="08EC7988"/>
    <w:multiLevelType w:val="hybridMultilevel"/>
    <w:tmpl w:val="A0E4DE5E"/>
    <w:lvl w:ilvl="0" w:tplc="16A64C90">
      <w:start w:val="1"/>
      <w:numFmt w:val="bullet"/>
      <w:pStyle w:val="Heading2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D5442C"/>
    <w:multiLevelType w:val="hybridMultilevel"/>
    <w:tmpl w:val="97A896F8"/>
    <w:lvl w:ilvl="0" w:tplc="BCC0C992">
      <w:start w:val="1"/>
      <w:numFmt w:val="decimal"/>
      <w:lvlText w:val="%1)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3" w15:restartNumberingAfterBreak="0">
    <w:nsid w:val="0C6A6B07"/>
    <w:multiLevelType w:val="hybridMultilevel"/>
    <w:tmpl w:val="C0A610F6"/>
    <w:lvl w:ilvl="0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1" w:tplc="281A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4" w15:restartNumberingAfterBreak="0">
    <w:nsid w:val="0F060A3B"/>
    <w:multiLevelType w:val="hybridMultilevel"/>
    <w:tmpl w:val="76A62110"/>
    <w:lvl w:ilvl="0" w:tplc="46942700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5" w15:restartNumberingAfterBreak="0">
    <w:nsid w:val="134A2CC8"/>
    <w:multiLevelType w:val="hybridMultilevel"/>
    <w:tmpl w:val="53649A8C"/>
    <w:lvl w:ilvl="0" w:tplc="12F249F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223AD0"/>
    <w:multiLevelType w:val="hybridMultilevel"/>
    <w:tmpl w:val="F7B0DC18"/>
    <w:lvl w:ilvl="0" w:tplc="281A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7" w15:restartNumberingAfterBreak="0">
    <w:nsid w:val="24516CC5"/>
    <w:multiLevelType w:val="multilevel"/>
    <w:tmpl w:val="6444ECDA"/>
    <w:lvl w:ilvl="0">
      <w:start w:val="3"/>
      <w:numFmt w:val="decimal"/>
      <w:lvlText w:val="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8" w15:restartNumberingAfterBreak="0">
    <w:nsid w:val="33696F9C"/>
    <w:multiLevelType w:val="hybridMultilevel"/>
    <w:tmpl w:val="3D94B09A"/>
    <w:lvl w:ilvl="0" w:tplc="96CEDD88">
      <w:start w:val="1"/>
      <w:numFmt w:val="decimal"/>
      <w:lvlText w:val="%1)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9" w15:restartNumberingAfterBreak="0">
    <w:nsid w:val="45202AF0"/>
    <w:multiLevelType w:val="multilevel"/>
    <w:tmpl w:val="EC9CA6A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4B6A6818"/>
    <w:multiLevelType w:val="hybridMultilevel"/>
    <w:tmpl w:val="28CC6AAE"/>
    <w:lvl w:ilvl="0" w:tplc="FDEA8A6E">
      <w:numFmt w:val="decimal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BF32681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AF0243"/>
    <w:multiLevelType w:val="hybridMultilevel"/>
    <w:tmpl w:val="E800FD8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DAF3B80"/>
    <w:multiLevelType w:val="hybridMultilevel"/>
    <w:tmpl w:val="AFCA6682"/>
    <w:lvl w:ilvl="0" w:tplc="D3C4B2E8">
      <w:start w:val="1"/>
      <w:numFmt w:val="decimal"/>
      <w:lvlText w:val="%1)"/>
      <w:lvlJc w:val="left"/>
      <w:pPr>
        <w:ind w:left="1368" w:hanging="360"/>
      </w:pPr>
      <w:rPr>
        <w:rFonts w:hint="default"/>
        <w:b w:val="0"/>
        <w:bCs w:val="0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3" w15:restartNumberingAfterBreak="0">
    <w:nsid w:val="625A526A"/>
    <w:multiLevelType w:val="hybridMultilevel"/>
    <w:tmpl w:val="9DEE2616"/>
    <w:lvl w:ilvl="0" w:tplc="5D282E76">
      <w:start w:val="1"/>
      <w:numFmt w:val="bullet"/>
      <w:lvlText w:val="-"/>
      <w:lvlJc w:val="left"/>
      <w:pPr>
        <w:ind w:left="1368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4" w15:restartNumberingAfterBreak="0">
    <w:nsid w:val="656C3361"/>
    <w:multiLevelType w:val="hybridMultilevel"/>
    <w:tmpl w:val="C1382650"/>
    <w:lvl w:ilvl="0" w:tplc="D7F8DAFE">
      <w:start w:val="1"/>
      <w:numFmt w:val="bullet"/>
      <w:lvlText w:val="-"/>
      <w:lvlJc w:val="left"/>
      <w:pPr>
        <w:ind w:left="1368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5" w15:restartNumberingAfterBreak="0">
    <w:nsid w:val="702624DF"/>
    <w:multiLevelType w:val="hybridMultilevel"/>
    <w:tmpl w:val="9D9CE4B8"/>
    <w:lvl w:ilvl="0" w:tplc="3898A14E">
      <w:start w:val="1"/>
      <w:numFmt w:val="decimal"/>
      <w:lvlText w:val="%1)"/>
      <w:lvlJc w:val="left"/>
      <w:pPr>
        <w:ind w:left="13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6" w15:restartNumberingAfterBreak="0">
    <w:nsid w:val="726E37DF"/>
    <w:multiLevelType w:val="multilevel"/>
    <w:tmpl w:val="6444ECDA"/>
    <w:lvl w:ilvl="0">
      <w:start w:val="1"/>
      <w:numFmt w:val="decimal"/>
      <w:lvlText w:val="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17" w15:restartNumberingAfterBreak="0">
    <w:nsid w:val="75423D90"/>
    <w:multiLevelType w:val="hybridMultilevel"/>
    <w:tmpl w:val="60762D4E"/>
    <w:lvl w:ilvl="0" w:tplc="B766572C">
      <w:start w:val="1"/>
      <w:numFmt w:val="decimal"/>
      <w:lvlText w:val="%1)"/>
      <w:lvlJc w:val="left"/>
      <w:pPr>
        <w:ind w:left="1368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8" w15:restartNumberingAfterBreak="0">
    <w:nsid w:val="7EBB12B6"/>
    <w:multiLevelType w:val="hybridMultilevel"/>
    <w:tmpl w:val="4D8C8D2A"/>
    <w:lvl w:ilvl="0" w:tplc="3F4A749E">
      <w:start w:val="1"/>
      <w:numFmt w:val="decimal"/>
      <w:lvlText w:val="%1)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5"/>
  </w:num>
  <w:num w:numId="5">
    <w:abstractNumId w:val="1"/>
  </w:num>
  <w:num w:numId="6">
    <w:abstractNumId w:val="16"/>
  </w:num>
  <w:num w:numId="7">
    <w:abstractNumId w:val="7"/>
  </w:num>
  <w:num w:numId="8">
    <w:abstractNumId w:val="14"/>
  </w:num>
  <w:num w:numId="9">
    <w:abstractNumId w:val="13"/>
  </w:num>
  <w:num w:numId="10">
    <w:abstractNumId w:val="18"/>
  </w:num>
  <w:num w:numId="11">
    <w:abstractNumId w:val="8"/>
  </w:num>
  <w:num w:numId="12">
    <w:abstractNumId w:val="4"/>
  </w:num>
  <w:num w:numId="13">
    <w:abstractNumId w:val="15"/>
  </w:num>
  <w:num w:numId="14">
    <w:abstractNumId w:val="2"/>
  </w:num>
  <w:num w:numId="15">
    <w:abstractNumId w:val="17"/>
  </w:num>
  <w:num w:numId="16">
    <w:abstractNumId w:val="0"/>
  </w:num>
  <w:num w:numId="17">
    <w:abstractNumId w:val="12"/>
  </w:num>
  <w:num w:numId="18">
    <w:abstractNumId w:val="3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E64"/>
    <w:rsid w:val="00000DE8"/>
    <w:rsid w:val="00023549"/>
    <w:rsid w:val="0002401B"/>
    <w:rsid w:val="0002482E"/>
    <w:rsid w:val="000275C5"/>
    <w:rsid w:val="000415AE"/>
    <w:rsid w:val="00050324"/>
    <w:rsid w:val="00050BC7"/>
    <w:rsid w:val="00055DBD"/>
    <w:rsid w:val="00064020"/>
    <w:rsid w:val="00071EB7"/>
    <w:rsid w:val="00076B12"/>
    <w:rsid w:val="000A0150"/>
    <w:rsid w:val="000A6EF9"/>
    <w:rsid w:val="000C2C38"/>
    <w:rsid w:val="000E6057"/>
    <w:rsid w:val="000E63C9"/>
    <w:rsid w:val="0010582E"/>
    <w:rsid w:val="00130E9D"/>
    <w:rsid w:val="00145DD2"/>
    <w:rsid w:val="00145F30"/>
    <w:rsid w:val="00150A6D"/>
    <w:rsid w:val="0015457B"/>
    <w:rsid w:val="00167F04"/>
    <w:rsid w:val="001775F6"/>
    <w:rsid w:val="00182A7C"/>
    <w:rsid w:val="00184574"/>
    <w:rsid w:val="00185B35"/>
    <w:rsid w:val="00187379"/>
    <w:rsid w:val="001A4571"/>
    <w:rsid w:val="001C5898"/>
    <w:rsid w:val="001F1658"/>
    <w:rsid w:val="001F2BC8"/>
    <w:rsid w:val="001F3C69"/>
    <w:rsid w:val="001F5F6B"/>
    <w:rsid w:val="00202E2F"/>
    <w:rsid w:val="00214E33"/>
    <w:rsid w:val="00223040"/>
    <w:rsid w:val="00232ABE"/>
    <w:rsid w:val="00232CC8"/>
    <w:rsid w:val="002426B1"/>
    <w:rsid w:val="00243606"/>
    <w:rsid w:val="00243EBC"/>
    <w:rsid w:val="00246A35"/>
    <w:rsid w:val="00284348"/>
    <w:rsid w:val="002848B0"/>
    <w:rsid w:val="00292874"/>
    <w:rsid w:val="00294986"/>
    <w:rsid w:val="002A6775"/>
    <w:rsid w:val="002B2433"/>
    <w:rsid w:val="002B34CD"/>
    <w:rsid w:val="002B608A"/>
    <w:rsid w:val="002C19B2"/>
    <w:rsid w:val="002D128A"/>
    <w:rsid w:val="002F51F5"/>
    <w:rsid w:val="00305029"/>
    <w:rsid w:val="00312137"/>
    <w:rsid w:val="00320F23"/>
    <w:rsid w:val="00330359"/>
    <w:rsid w:val="00334356"/>
    <w:rsid w:val="0033762F"/>
    <w:rsid w:val="0034475A"/>
    <w:rsid w:val="00344929"/>
    <w:rsid w:val="00350DA9"/>
    <w:rsid w:val="003637FA"/>
    <w:rsid w:val="00366C7E"/>
    <w:rsid w:val="00380091"/>
    <w:rsid w:val="00384EA3"/>
    <w:rsid w:val="003A39A1"/>
    <w:rsid w:val="003B1C01"/>
    <w:rsid w:val="003B3A09"/>
    <w:rsid w:val="003B60E3"/>
    <w:rsid w:val="003C2191"/>
    <w:rsid w:val="003C772B"/>
    <w:rsid w:val="003D3863"/>
    <w:rsid w:val="003E28B5"/>
    <w:rsid w:val="003E2D60"/>
    <w:rsid w:val="003E78B5"/>
    <w:rsid w:val="003F29B7"/>
    <w:rsid w:val="003F47D5"/>
    <w:rsid w:val="004110DE"/>
    <w:rsid w:val="0041188B"/>
    <w:rsid w:val="0041421A"/>
    <w:rsid w:val="0042547B"/>
    <w:rsid w:val="0042649E"/>
    <w:rsid w:val="0044085A"/>
    <w:rsid w:val="00456430"/>
    <w:rsid w:val="0045714C"/>
    <w:rsid w:val="004623C7"/>
    <w:rsid w:val="00464B70"/>
    <w:rsid w:val="00473686"/>
    <w:rsid w:val="00484DBD"/>
    <w:rsid w:val="00484E7A"/>
    <w:rsid w:val="004A219A"/>
    <w:rsid w:val="004A3622"/>
    <w:rsid w:val="004B21A5"/>
    <w:rsid w:val="004D5987"/>
    <w:rsid w:val="004F0911"/>
    <w:rsid w:val="005037F0"/>
    <w:rsid w:val="00516A86"/>
    <w:rsid w:val="00516E22"/>
    <w:rsid w:val="005275F6"/>
    <w:rsid w:val="0056454A"/>
    <w:rsid w:val="00572102"/>
    <w:rsid w:val="00573C3A"/>
    <w:rsid w:val="00581639"/>
    <w:rsid w:val="00582A8E"/>
    <w:rsid w:val="00582FDE"/>
    <w:rsid w:val="0058515E"/>
    <w:rsid w:val="00592934"/>
    <w:rsid w:val="005A2AD7"/>
    <w:rsid w:val="005C1B18"/>
    <w:rsid w:val="005D4FFA"/>
    <w:rsid w:val="005E4ADF"/>
    <w:rsid w:val="005E53E4"/>
    <w:rsid w:val="005F1BB0"/>
    <w:rsid w:val="005F46DC"/>
    <w:rsid w:val="006012EC"/>
    <w:rsid w:val="00601D47"/>
    <w:rsid w:val="00604CF4"/>
    <w:rsid w:val="00620EE1"/>
    <w:rsid w:val="00656C4D"/>
    <w:rsid w:val="006655B6"/>
    <w:rsid w:val="006723C4"/>
    <w:rsid w:val="006739D8"/>
    <w:rsid w:val="006753A4"/>
    <w:rsid w:val="00695FE1"/>
    <w:rsid w:val="006A3D24"/>
    <w:rsid w:val="006A6D88"/>
    <w:rsid w:val="006B38CD"/>
    <w:rsid w:val="006B699A"/>
    <w:rsid w:val="006B7C0B"/>
    <w:rsid w:val="006C31A8"/>
    <w:rsid w:val="006E04B7"/>
    <w:rsid w:val="006E5716"/>
    <w:rsid w:val="006E5B6B"/>
    <w:rsid w:val="006F374F"/>
    <w:rsid w:val="006F73B4"/>
    <w:rsid w:val="00722B32"/>
    <w:rsid w:val="007302B3"/>
    <w:rsid w:val="00730733"/>
    <w:rsid w:val="00730E3A"/>
    <w:rsid w:val="00736AAF"/>
    <w:rsid w:val="00742526"/>
    <w:rsid w:val="00750DA7"/>
    <w:rsid w:val="00753EAC"/>
    <w:rsid w:val="007578A9"/>
    <w:rsid w:val="00760CA6"/>
    <w:rsid w:val="00765B2A"/>
    <w:rsid w:val="00767067"/>
    <w:rsid w:val="00767525"/>
    <w:rsid w:val="00773B55"/>
    <w:rsid w:val="00783A34"/>
    <w:rsid w:val="0078742D"/>
    <w:rsid w:val="007B7BD2"/>
    <w:rsid w:val="007C6B52"/>
    <w:rsid w:val="007C6BDB"/>
    <w:rsid w:val="007D16C5"/>
    <w:rsid w:val="007D1A72"/>
    <w:rsid w:val="007D365C"/>
    <w:rsid w:val="007D7DF4"/>
    <w:rsid w:val="008032AA"/>
    <w:rsid w:val="00816953"/>
    <w:rsid w:val="00850543"/>
    <w:rsid w:val="00856970"/>
    <w:rsid w:val="00862FE4"/>
    <w:rsid w:val="0086389A"/>
    <w:rsid w:val="00865D88"/>
    <w:rsid w:val="0087026D"/>
    <w:rsid w:val="0087605E"/>
    <w:rsid w:val="008A7824"/>
    <w:rsid w:val="008B0EBA"/>
    <w:rsid w:val="008B1FEE"/>
    <w:rsid w:val="008C59D8"/>
    <w:rsid w:val="008D33CE"/>
    <w:rsid w:val="008E08A0"/>
    <w:rsid w:val="008E1B9E"/>
    <w:rsid w:val="008E3105"/>
    <w:rsid w:val="008E4C84"/>
    <w:rsid w:val="0090023B"/>
    <w:rsid w:val="00903C32"/>
    <w:rsid w:val="00916B16"/>
    <w:rsid w:val="009173B9"/>
    <w:rsid w:val="009218A5"/>
    <w:rsid w:val="0093335D"/>
    <w:rsid w:val="0093613E"/>
    <w:rsid w:val="00943026"/>
    <w:rsid w:val="00947416"/>
    <w:rsid w:val="009618F2"/>
    <w:rsid w:val="009623B5"/>
    <w:rsid w:val="00962611"/>
    <w:rsid w:val="00966B81"/>
    <w:rsid w:val="00972456"/>
    <w:rsid w:val="00980D25"/>
    <w:rsid w:val="009837EB"/>
    <w:rsid w:val="009A2419"/>
    <w:rsid w:val="009C7720"/>
    <w:rsid w:val="009D04B0"/>
    <w:rsid w:val="009D1B1D"/>
    <w:rsid w:val="009E7C4D"/>
    <w:rsid w:val="00A21A1B"/>
    <w:rsid w:val="00A23AFA"/>
    <w:rsid w:val="00A25769"/>
    <w:rsid w:val="00A31B3E"/>
    <w:rsid w:val="00A32FE3"/>
    <w:rsid w:val="00A4719A"/>
    <w:rsid w:val="00A505C6"/>
    <w:rsid w:val="00A532F3"/>
    <w:rsid w:val="00A537E7"/>
    <w:rsid w:val="00A744B0"/>
    <w:rsid w:val="00A8489E"/>
    <w:rsid w:val="00A86BAF"/>
    <w:rsid w:val="00AB6503"/>
    <w:rsid w:val="00AC2221"/>
    <w:rsid w:val="00AC29F3"/>
    <w:rsid w:val="00AD4910"/>
    <w:rsid w:val="00AE12A1"/>
    <w:rsid w:val="00AE7583"/>
    <w:rsid w:val="00AF43E5"/>
    <w:rsid w:val="00AF73E6"/>
    <w:rsid w:val="00AF799C"/>
    <w:rsid w:val="00B015C7"/>
    <w:rsid w:val="00B05F8D"/>
    <w:rsid w:val="00B07CDC"/>
    <w:rsid w:val="00B205C7"/>
    <w:rsid w:val="00B209B2"/>
    <w:rsid w:val="00B20BF4"/>
    <w:rsid w:val="00B231E5"/>
    <w:rsid w:val="00B240B4"/>
    <w:rsid w:val="00B47D32"/>
    <w:rsid w:val="00B55588"/>
    <w:rsid w:val="00B673B1"/>
    <w:rsid w:val="00B74B27"/>
    <w:rsid w:val="00B932B4"/>
    <w:rsid w:val="00B9534F"/>
    <w:rsid w:val="00B966EB"/>
    <w:rsid w:val="00BA0620"/>
    <w:rsid w:val="00BD56EE"/>
    <w:rsid w:val="00BE08FA"/>
    <w:rsid w:val="00BF6F98"/>
    <w:rsid w:val="00C02B87"/>
    <w:rsid w:val="00C0412C"/>
    <w:rsid w:val="00C15166"/>
    <w:rsid w:val="00C1562F"/>
    <w:rsid w:val="00C23DE2"/>
    <w:rsid w:val="00C26B90"/>
    <w:rsid w:val="00C36AA4"/>
    <w:rsid w:val="00C4086D"/>
    <w:rsid w:val="00C4350F"/>
    <w:rsid w:val="00C57D65"/>
    <w:rsid w:val="00C71554"/>
    <w:rsid w:val="00C76633"/>
    <w:rsid w:val="00C80132"/>
    <w:rsid w:val="00C94ABC"/>
    <w:rsid w:val="00CA1896"/>
    <w:rsid w:val="00CA5D6F"/>
    <w:rsid w:val="00CB3B01"/>
    <w:rsid w:val="00CB5B28"/>
    <w:rsid w:val="00CC1061"/>
    <w:rsid w:val="00CD1970"/>
    <w:rsid w:val="00CD2B9E"/>
    <w:rsid w:val="00CD4C41"/>
    <w:rsid w:val="00CE016F"/>
    <w:rsid w:val="00CE172B"/>
    <w:rsid w:val="00CE1EBC"/>
    <w:rsid w:val="00CF5371"/>
    <w:rsid w:val="00D00BC3"/>
    <w:rsid w:val="00D0323A"/>
    <w:rsid w:val="00D0559F"/>
    <w:rsid w:val="00D077E9"/>
    <w:rsid w:val="00D37018"/>
    <w:rsid w:val="00D37E64"/>
    <w:rsid w:val="00D42CB7"/>
    <w:rsid w:val="00D516F4"/>
    <w:rsid w:val="00D53108"/>
    <w:rsid w:val="00D5413D"/>
    <w:rsid w:val="00D570A9"/>
    <w:rsid w:val="00D60E0A"/>
    <w:rsid w:val="00D70D02"/>
    <w:rsid w:val="00D770C7"/>
    <w:rsid w:val="00D865B6"/>
    <w:rsid w:val="00D86945"/>
    <w:rsid w:val="00D90290"/>
    <w:rsid w:val="00D90C25"/>
    <w:rsid w:val="00D91F1B"/>
    <w:rsid w:val="00D91FBA"/>
    <w:rsid w:val="00D96A46"/>
    <w:rsid w:val="00DA40D7"/>
    <w:rsid w:val="00DA420D"/>
    <w:rsid w:val="00DD152F"/>
    <w:rsid w:val="00DD5F80"/>
    <w:rsid w:val="00DE213F"/>
    <w:rsid w:val="00DE4850"/>
    <w:rsid w:val="00DF027C"/>
    <w:rsid w:val="00E0092A"/>
    <w:rsid w:val="00E00A32"/>
    <w:rsid w:val="00E021B9"/>
    <w:rsid w:val="00E1271D"/>
    <w:rsid w:val="00E179A4"/>
    <w:rsid w:val="00E22ACD"/>
    <w:rsid w:val="00E230B8"/>
    <w:rsid w:val="00E254AB"/>
    <w:rsid w:val="00E40975"/>
    <w:rsid w:val="00E453C8"/>
    <w:rsid w:val="00E45FF8"/>
    <w:rsid w:val="00E54FDB"/>
    <w:rsid w:val="00E620B0"/>
    <w:rsid w:val="00E7099C"/>
    <w:rsid w:val="00E73047"/>
    <w:rsid w:val="00E761F5"/>
    <w:rsid w:val="00E81B40"/>
    <w:rsid w:val="00E92701"/>
    <w:rsid w:val="00E932DF"/>
    <w:rsid w:val="00E95FFE"/>
    <w:rsid w:val="00EC59C7"/>
    <w:rsid w:val="00ED13D9"/>
    <w:rsid w:val="00EE26BF"/>
    <w:rsid w:val="00EF08DA"/>
    <w:rsid w:val="00EF555B"/>
    <w:rsid w:val="00EF5E99"/>
    <w:rsid w:val="00F00D51"/>
    <w:rsid w:val="00F027BB"/>
    <w:rsid w:val="00F11DCF"/>
    <w:rsid w:val="00F162EA"/>
    <w:rsid w:val="00F1757A"/>
    <w:rsid w:val="00F46BDE"/>
    <w:rsid w:val="00F51283"/>
    <w:rsid w:val="00F52067"/>
    <w:rsid w:val="00F52D27"/>
    <w:rsid w:val="00F611EB"/>
    <w:rsid w:val="00F6683B"/>
    <w:rsid w:val="00F83527"/>
    <w:rsid w:val="00F839D8"/>
    <w:rsid w:val="00F902FE"/>
    <w:rsid w:val="00F923E8"/>
    <w:rsid w:val="00F953AB"/>
    <w:rsid w:val="00FB46C6"/>
    <w:rsid w:val="00FB7E80"/>
    <w:rsid w:val="00FC1456"/>
    <w:rsid w:val="00FC4C8A"/>
    <w:rsid w:val="00FC74D0"/>
    <w:rsid w:val="00FD583F"/>
    <w:rsid w:val="00FD7488"/>
    <w:rsid w:val="00FE1873"/>
    <w:rsid w:val="00FE49D7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37FD3EC"/>
  <w15:docId w15:val="{E9078DD3-6154-4FEF-A703-76608CDC5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 w:uiPriority="60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D86945"/>
    <w:pPr>
      <w:spacing w:after="0"/>
    </w:pPr>
    <w:rPr>
      <w:rFonts w:eastAsiaTheme="minorEastAsia"/>
      <w:b/>
      <w:color w:val="082A75" w:themeColor="text2"/>
      <w:sz w:val="28"/>
      <w:szCs w:val="22"/>
      <w:lang w:val="sr-Latn-RS"/>
    </w:rPr>
  </w:style>
  <w:style w:type="paragraph" w:styleId="Heading1">
    <w:name w:val="heading 1"/>
    <w:basedOn w:val="Normal"/>
    <w:next w:val="Heading2"/>
    <w:link w:val="Heading1Char"/>
    <w:autoRedefine/>
    <w:uiPriority w:val="4"/>
    <w:qFormat/>
    <w:rsid w:val="00A21A1B"/>
    <w:pPr>
      <w:keepNext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Content"/>
    <w:link w:val="Heading2Char"/>
    <w:uiPriority w:val="4"/>
    <w:qFormat/>
    <w:rsid w:val="006A6D88"/>
    <w:pPr>
      <w:keepNext/>
      <w:numPr>
        <w:numId w:val="5"/>
      </w:numPr>
      <w:spacing w:before="120" w:after="240" w:line="240" w:lineRule="auto"/>
      <w:ind w:left="720" w:firstLine="0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A21A1B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  <w:lang w:val="sr-Latn-RS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6A6D88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B74B27"/>
    <w:pPr>
      <w:ind w:left="288" w:firstLine="720"/>
    </w:pPr>
    <w:rPr>
      <w:b w:val="0"/>
      <w:sz w:val="24"/>
    </w:rPr>
  </w:style>
  <w:style w:type="paragraph" w:customStyle="1" w:styleId="EmphasisText">
    <w:name w:val="Emphasis Text"/>
    <w:basedOn w:val="Normal"/>
    <w:link w:val="EmphasisTextChar"/>
    <w:rsid w:val="00DF027C"/>
  </w:style>
  <w:style w:type="character" w:customStyle="1" w:styleId="ContentChar">
    <w:name w:val="Content Char"/>
    <w:basedOn w:val="DefaultParagraphFont"/>
    <w:link w:val="Content"/>
    <w:rsid w:val="00B74B27"/>
    <w:rPr>
      <w:rFonts w:eastAsiaTheme="minorEastAsia"/>
      <w:color w:val="082A75" w:themeColor="text2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character" w:customStyle="1" w:styleId="markedcontent">
    <w:name w:val="markedcontent"/>
    <w:basedOn w:val="DefaultParagraphFont"/>
    <w:rsid w:val="00D37E64"/>
  </w:style>
  <w:style w:type="paragraph" w:styleId="ListParagraph">
    <w:name w:val="List Paragraph"/>
    <w:basedOn w:val="Normal"/>
    <w:uiPriority w:val="34"/>
    <w:unhideWhenUsed/>
    <w:qFormat/>
    <w:rsid w:val="0076706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932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32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32DF"/>
    <w:rPr>
      <w:rFonts w:eastAsiaTheme="minorEastAsia"/>
      <w:b/>
      <w:color w:val="082A75" w:themeColor="text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32DF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32DF"/>
    <w:rPr>
      <w:rFonts w:eastAsiaTheme="minorEastAsia"/>
      <w:b/>
      <w:bCs/>
      <w:color w:val="082A75" w:themeColor="text2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42526"/>
    <w:pPr>
      <w:keepLines/>
      <w:numPr>
        <w:numId w:val="0"/>
      </w:numPr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425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2526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742526"/>
    <w:rPr>
      <w:color w:val="3592C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42526"/>
    <w:pPr>
      <w:spacing w:after="100" w:line="259" w:lineRule="auto"/>
      <w:ind w:left="440"/>
    </w:pPr>
    <w:rPr>
      <w:rFonts w:cs="Times New Roman"/>
      <w:b w:val="0"/>
      <w:color w:val="auto"/>
      <w:sz w:val="22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21A1B"/>
    <w:rPr>
      <w:color w:val="605E5C"/>
      <w:shd w:val="clear" w:color="auto" w:fill="E1DFDD"/>
    </w:rPr>
  </w:style>
  <w:style w:type="table" w:customStyle="1" w:styleId="Calendar1">
    <w:name w:val="Calendar 1"/>
    <w:basedOn w:val="TableNormal"/>
    <w:uiPriority w:val="99"/>
    <w:qFormat/>
    <w:rsid w:val="00350DA9"/>
    <w:pPr>
      <w:spacing w:after="0" w:line="240" w:lineRule="auto"/>
    </w:pPr>
    <w:rPr>
      <w:rFonts w:eastAsiaTheme="minorEastAsia"/>
      <w:sz w:val="22"/>
      <w:szCs w:val="22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F0D29" w:themeColor="text1"/>
          <w:left w:val="nil"/>
          <w:bottom w:val="single" w:sz="24" w:space="0" w:color="0F0D29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DecimalAligned">
    <w:name w:val="Decimal Aligned"/>
    <w:basedOn w:val="Normal"/>
    <w:uiPriority w:val="40"/>
    <w:qFormat/>
    <w:rsid w:val="00350DA9"/>
    <w:pPr>
      <w:tabs>
        <w:tab w:val="decimal" w:pos="360"/>
      </w:tabs>
      <w:spacing w:after="200"/>
    </w:pPr>
    <w:rPr>
      <w:rFonts w:cs="Times New Roman"/>
      <w:b w:val="0"/>
      <w:color w:val="auto"/>
      <w:sz w:val="22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350DA9"/>
    <w:pPr>
      <w:spacing w:line="240" w:lineRule="auto"/>
    </w:pPr>
    <w:rPr>
      <w:rFonts w:cs="Times New Roman"/>
      <w:b w:val="0"/>
      <w:color w:val="auto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50DA9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350DA9"/>
    <w:rPr>
      <w:i/>
      <w:iCs/>
    </w:rPr>
  </w:style>
  <w:style w:type="table" w:styleId="LightShading-Accent1">
    <w:name w:val="Light Shading Accent 1"/>
    <w:basedOn w:val="TableNormal"/>
    <w:uiPriority w:val="60"/>
    <w:rsid w:val="00350DA9"/>
    <w:pPr>
      <w:spacing w:after="0" w:line="240" w:lineRule="auto"/>
    </w:pPr>
    <w:rPr>
      <w:rFonts w:eastAsiaTheme="minorEastAsia"/>
      <w:color w:val="013A57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024F75" w:themeColor="accent1"/>
        <w:bottom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4F75" w:themeColor="accent1"/>
          <w:left w:val="nil"/>
          <w:bottom w:val="single" w:sz="8" w:space="0" w:color="024F7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4F75" w:themeColor="accent1"/>
          <w:left w:val="nil"/>
          <w:bottom w:val="single" w:sz="8" w:space="0" w:color="024F7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EE3E4420AD34E46B512390F99FA9B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ECCC3-B03B-4061-AA3B-C9B138AA335A}"/>
      </w:docPartPr>
      <w:docPartBody>
        <w:p w:rsidR="007E5A1F" w:rsidRDefault="007E5A1F">
          <w:pPr>
            <w:pStyle w:val="CEE3E4420AD34E46B512390F99FA9B09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March 6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A8F4406708014E2B9D82BCC761554E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8432E-6DD0-43EA-923C-C7E05B8D6317}"/>
      </w:docPartPr>
      <w:docPartBody>
        <w:p w:rsidR="007E5A1F" w:rsidRDefault="007E5A1F">
          <w:pPr>
            <w:pStyle w:val="A8F4406708014E2B9D82BCC761554ED9"/>
          </w:pPr>
          <w:r>
            <w:t>COMPANY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A1F"/>
    <w:rsid w:val="00042462"/>
    <w:rsid w:val="00141DBD"/>
    <w:rsid w:val="001B1487"/>
    <w:rsid w:val="001C60BB"/>
    <w:rsid w:val="002611D7"/>
    <w:rsid w:val="00440E30"/>
    <w:rsid w:val="00466ABA"/>
    <w:rsid w:val="006C7565"/>
    <w:rsid w:val="006D6631"/>
    <w:rsid w:val="007765E7"/>
    <w:rsid w:val="007A7E5C"/>
    <w:rsid w:val="007D72CD"/>
    <w:rsid w:val="007E5A1F"/>
    <w:rsid w:val="00807367"/>
    <w:rsid w:val="00852A22"/>
    <w:rsid w:val="008D2E6A"/>
    <w:rsid w:val="00A646A8"/>
    <w:rsid w:val="00A75CA8"/>
    <w:rsid w:val="00AA6C69"/>
    <w:rsid w:val="00B86573"/>
    <w:rsid w:val="00EE173B"/>
    <w:rsid w:val="00FB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</w:rPr>
  </w:style>
  <w:style w:type="paragraph" w:customStyle="1" w:styleId="CEE3E4420AD34E46B512390F99FA9B09">
    <w:name w:val="CEE3E4420AD34E46B512390F99FA9B09"/>
  </w:style>
  <w:style w:type="paragraph" w:customStyle="1" w:styleId="A8F4406708014E2B9D82BCC761554ED9">
    <w:name w:val="A8F4406708014E2B9D82BCC761554E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5" ma:contentTypeDescription="Create a new document." ma:contentTypeScope="" ma:versionID="2b522001278fe7f3e32487cf4a76ace2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da34ccc8e47a8f0ad10e4750fb2e4d87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F3EB6-C003-4E94-9531-40AE63FD467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E345B3-AFC8-4FA4-B938-FF28E7AE5E22}">
  <ds:schemaRefs>
    <ds:schemaRef ds:uri="http://purl.org/dc/terms/"/>
    <ds:schemaRef ds:uri="http://www.w3.org/XML/1998/namespace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f3aca384-f4cd-4657-99ad-78046292e3af"/>
    <ds:schemaRef ds:uri="http://schemas.microsoft.com/office/infopath/2007/PartnerControls"/>
    <ds:schemaRef ds:uri="5a7e4427-c04a-4c23-93b5-e4342274ec81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B87250B7-BC1F-41DB-81E8-ACFD3532C1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6650DBC-4C00-4C7A-B506-BDB594082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.dotx</Template>
  <TotalTime>111</TotalTime>
  <Pages>4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Korisnik</dc:creator>
  <cp:keywords/>
  <cp:lastModifiedBy>Алекса Мићановић</cp:lastModifiedBy>
  <cp:revision>9</cp:revision>
  <cp:lastPrinted>2023-03-06T10:45:00Z</cp:lastPrinted>
  <dcterms:created xsi:type="dcterms:W3CDTF">2023-06-02T15:36:00Z</dcterms:created>
  <dcterms:modified xsi:type="dcterms:W3CDTF">2023-06-02T17:53:00Z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ContentTypeId">
    <vt:lpwstr>0x0101004F58E0A79398F640B3C22AB56689247E</vt:lpwstr>
  </property>
</Properties>
</file>