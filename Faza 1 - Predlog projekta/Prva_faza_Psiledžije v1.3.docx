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&#13;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&#13;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&#13;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&#13;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&#13;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000000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45270D">
        <w:trPr>
          <w:trHeight w:val="1274"/>
        </w:trPr>
        <w:tc>
          <w:tcPr>
            <w:tcW w:w="2697" w:type="dxa"/>
            <w:vAlign w:val="center"/>
          </w:tcPr>
          <w:p w14:paraId="0250BA28" w14:textId="59F99C7A" w:rsidR="00C15166" w:rsidRDefault="0045270D" w:rsidP="0045270D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07.06.2023.</w:t>
            </w:r>
          </w:p>
        </w:tc>
        <w:tc>
          <w:tcPr>
            <w:tcW w:w="2697" w:type="dxa"/>
            <w:vAlign w:val="center"/>
          </w:tcPr>
          <w:p w14:paraId="6E02334C" w14:textId="583B9AB7" w:rsidR="00C15166" w:rsidRDefault="0045270D" w:rsidP="0045270D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1.3</w:t>
            </w:r>
          </w:p>
        </w:tc>
        <w:tc>
          <w:tcPr>
            <w:tcW w:w="2698" w:type="dxa"/>
            <w:vAlign w:val="center"/>
          </w:tcPr>
          <w:p w14:paraId="6576CF3D" w14:textId="63ADD44C" w:rsidR="00C15166" w:rsidRDefault="0045270D" w:rsidP="0045270D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Dodata funkcionalnost uz izmene postojećih</w:t>
            </w:r>
          </w:p>
        </w:tc>
        <w:tc>
          <w:tcPr>
            <w:tcW w:w="2698" w:type="dxa"/>
            <w:vAlign w:val="center"/>
          </w:tcPr>
          <w:p w14:paraId="19F945D5" w14:textId="038B700B" w:rsidR="0045270D" w:rsidRDefault="0045270D" w:rsidP="0045270D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 xml:space="preserve">Aleksa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Mićanović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 xml:space="preserve">, Luka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Nevajda</w:t>
            </w:r>
            <w:proofErr w:type="spellEnd"/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8007EFA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2683C222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Ukoliko </w:t>
      </w:r>
      <w:r w:rsidR="006F374F">
        <w:rPr>
          <w:szCs w:val="24"/>
        </w:rPr>
        <w:t xml:space="preserve">postoji </w:t>
      </w:r>
      <w:r>
        <w:rPr>
          <w:szCs w:val="24"/>
        </w:rPr>
        <w:t>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9610299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 xml:space="preserve">Svaka kategorija </w:t>
      </w:r>
      <w:r w:rsidR="002D128A">
        <w:t xml:space="preserve">uloga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 xml:space="preserve">, </w:t>
      </w:r>
      <w:r w:rsidR="00DA40D7">
        <w:t xml:space="preserve">običnog ulogovanog korisnika, </w:t>
      </w:r>
      <w:r>
        <w:t>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017F4FF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 xml:space="preserve">Svaka od registrovanih kategorija </w:t>
      </w:r>
      <w:r w:rsidR="002D128A">
        <w:t>uloga</w:t>
      </w:r>
      <w:r>
        <w:t xml:space="preserve"> može da ostavi novu recenziju (</w:t>
      </w:r>
      <w:r w:rsidR="00AB6503">
        <w:t>ocena + komentar</w:t>
      </w:r>
      <w:r>
        <w:t xml:space="preserve">) na </w:t>
      </w:r>
      <w:r w:rsidR="0045714C">
        <w:t xml:space="preserve">knjigu, </w:t>
      </w:r>
      <w:r w:rsidR="00DA40D7">
        <w:t xml:space="preserve">običnog ulogovanog korisnika, </w:t>
      </w:r>
      <w:r w:rsidR="0045714C">
        <w:t>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346D6E19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 xml:space="preserve">običnog ulogovanog korisnika, </w:t>
      </w:r>
      <w:r>
        <w:t xml:space="preserve">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08086079" w:rsid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>običnog ulogovanog korisnika,</w:t>
      </w:r>
      <w:r>
        <w:t>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155FE0AB" w:rsidR="00816953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 profila</w:t>
      </w:r>
      <w:r w:rsidR="00CA120B">
        <w:t xml:space="preserve"> određenog dela</w:t>
      </w:r>
      <w:r w:rsidR="003E2D60">
        <w:t xml:space="preserve"> uklon</w:t>
      </w:r>
      <w:r>
        <w:t>e</w:t>
      </w:r>
      <w:r w:rsidR="00CA120B">
        <w:t xml:space="preserve"> to</w:t>
      </w:r>
      <w:r>
        <w:t xml:space="preserve"> </w:t>
      </w:r>
      <w:r w:rsidR="003E2D60">
        <w:t>delo iz lične kolekcije</w:t>
      </w:r>
      <w:r w:rsidR="00816953">
        <w:t>.</w:t>
      </w:r>
    </w:p>
    <w:p w14:paraId="1A3ABFAA" w14:textId="5AD7916E" w:rsidR="00CA120B" w:rsidRDefault="00CA120B" w:rsidP="00CA120B">
      <w:pPr>
        <w:pStyle w:val="Content"/>
        <w:ind w:left="1368" w:firstLine="0"/>
      </w:pPr>
    </w:p>
    <w:p w14:paraId="1AF31D67" w14:textId="77777777" w:rsidR="00CA120B" w:rsidRPr="000C2C38" w:rsidRDefault="00CA120B" w:rsidP="00CA120B">
      <w:pPr>
        <w:pStyle w:val="Content"/>
        <w:ind w:left="1368" w:firstLine="0"/>
      </w:pPr>
    </w:p>
    <w:p w14:paraId="57E1F579" w14:textId="33F3FABB" w:rsidR="008E08A0" w:rsidRDefault="008E08A0" w:rsidP="008E08A0">
      <w:pPr>
        <w:pStyle w:val="Heading2"/>
      </w:pPr>
      <w:bookmarkStart w:id="21" w:name="_Toc132233275"/>
      <w:r>
        <w:lastRenderedPageBreak/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297D04A1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5F46DC">
        <w:t>, kolekcija omiljenih knjiga (profili autora i običnog korisnika)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34E6A996" w:rsidR="00516E22" w:rsidRDefault="00516E22" w:rsidP="00516E22">
      <w:pPr>
        <w:pStyle w:val="Content"/>
        <w:numPr>
          <w:ilvl w:val="1"/>
          <w:numId w:val="16"/>
        </w:numPr>
      </w:pPr>
      <w:r>
        <w:t>Autor može na strani</w:t>
      </w:r>
      <w:r w:rsidR="0018050F">
        <w:t>ci licitacija</w:t>
      </w:r>
      <w:r>
        <w:t xml:space="preserve"> pokrenuti licitaciju. Potrebno je da unese naslov knjige, kao i zakači deo dela (PDF) koji bi hteo da prikaže izdavačkim kućama. Takođe podešava početnu cenu i </w:t>
      </w:r>
      <w:r w:rsidR="0018050F">
        <w:t>datum kraja</w:t>
      </w:r>
      <w:r>
        <w:t xml:space="preserve"> licitacije.</w:t>
      </w:r>
    </w:p>
    <w:p w14:paraId="1004BB22" w14:textId="6345C720" w:rsidR="00CA120B" w:rsidRDefault="00CA120B" w:rsidP="00CA120B">
      <w:pPr>
        <w:pStyle w:val="Content"/>
      </w:pPr>
    </w:p>
    <w:p w14:paraId="06F500F4" w14:textId="00323A74" w:rsidR="00CA120B" w:rsidRDefault="00CA120B" w:rsidP="00CA120B">
      <w:pPr>
        <w:pStyle w:val="Content"/>
      </w:pPr>
    </w:p>
    <w:p w14:paraId="21F93541" w14:textId="77777777" w:rsidR="00CA120B" w:rsidRDefault="00CA120B" w:rsidP="00CA120B">
      <w:pPr>
        <w:pStyle w:val="Content"/>
      </w:pP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Ponuda sume u licitaciji od strane izdavačke kuće</w:t>
      </w:r>
    </w:p>
    <w:p w14:paraId="2B577B4D" w14:textId="173791E5" w:rsidR="00516E22" w:rsidRDefault="00516E22" w:rsidP="00516E22">
      <w:pPr>
        <w:pStyle w:val="Content"/>
        <w:numPr>
          <w:ilvl w:val="1"/>
          <w:numId w:val="16"/>
        </w:numPr>
      </w:pPr>
      <w:r>
        <w:t>Izdavačka kuća bira odgovarajuću licitaciju, unosi sumu koju ulaže i pot</w:t>
      </w:r>
      <w:r w:rsidR="00D91F1B">
        <w:t>vr</w:t>
      </w:r>
      <w:r>
        <w:t xml:space="preserve">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AD95A19" w14:textId="4DB48347" w:rsidR="00DA40D7" w:rsidRPr="000078AF" w:rsidRDefault="00947416" w:rsidP="00DA40D7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</w:t>
      </w:r>
      <w:r w:rsidR="009501AE">
        <w:rPr>
          <w:b w:val="0"/>
          <w:sz w:val="24"/>
        </w:rPr>
        <w:t xml:space="preserve"> koje su kreirali, odnosno</w:t>
      </w:r>
      <w:r w:rsidR="00B205C7">
        <w:rPr>
          <w:b w:val="0"/>
          <w:sz w:val="24"/>
        </w:rPr>
        <w:t xml:space="preserve"> </w:t>
      </w:r>
      <w:r w:rsidR="009501AE">
        <w:rPr>
          <w:b w:val="0"/>
          <w:sz w:val="24"/>
        </w:rPr>
        <w:t>u</w:t>
      </w:r>
      <w:r w:rsidR="00B205C7">
        <w:rPr>
          <w:b w:val="0"/>
          <w:sz w:val="24"/>
        </w:rPr>
        <w:t xml:space="preserve"> kojima su učestvovali, dok izdavačke kuće mogu videti i tekuće licitacije</w:t>
      </w:r>
      <w:r w:rsidR="009501AE">
        <w:rPr>
          <w:b w:val="0"/>
          <w:sz w:val="24"/>
        </w:rPr>
        <w:t xml:space="preserve"> u kojima nisu učestvovale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5CF88952" w:rsid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 i ostale potrebne informacije o knjizi, kao i autor</w:t>
      </w:r>
      <w:r w:rsidR="0018050F">
        <w:t>e</w:t>
      </w:r>
      <w:r>
        <w:t xml:space="preserve"> datog dela. Nakon toga knjiga se pojavljuje u pretrazi, kao i na profilima autora i izdavačke kuće.</w:t>
      </w:r>
    </w:p>
    <w:p w14:paraId="5B115D97" w14:textId="6FB5E2D3" w:rsidR="0018050F" w:rsidRDefault="0018050F" w:rsidP="0018050F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Izmene</w:t>
      </w:r>
      <w:r w:rsidRPr="002848B0">
        <w:rPr>
          <w:sz w:val="28"/>
          <w:szCs w:val="24"/>
          <w:u w:val="single"/>
        </w:rPr>
        <w:t xml:space="preserve"> književnih izdanja od </w:t>
      </w:r>
      <w:r>
        <w:rPr>
          <w:sz w:val="28"/>
          <w:szCs w:val="24"/>
          <w:u w:val="single"/>
        </w:rPr>
        <w:t>izdavačke kuće</w:t>
      </w:r>
    </w:p>
    <w:p w14:paraId="7D4680CD" w14:textId="13D6F5B1" w:rsidR="00380DBE" w:rsidRPr="0010582E" w:rsidRDefault="0018050F" w:rsidP="0018050F">
      <w:pPr>
        <w:pStyle w:val="Content"/>
        <w:numPr>
          <w:ilvl w:val="1"/>
          <w:numId w:val="15"/>
        </w:numPr>
      </w:pPr>
      <w:r>
        <w:t xml:space="preserve">Izdavačka kuća </w:t>
      </w:r>
      <w:r>
        <w:t xml:space="preserve">koja je objavila određenu </w:t>
      </w:r>
      <w:r>
        <w:t xml:space="preserve">knjigu, </w:t>
      </w:r>
      <w:r>
        <w:t>može je izmeniti, menjaju</w:t>
      </w:r>
      <w:r>
        <w:t>ći naslov, sliku i ostale potrebne informacije o knjizi, kao i autor</w:t>
      </w:r>
      <w:r>
        <w:t>e</w:t>
      </w:r>
      <w:r>
        <w:t xml:space="preserve"> datog dela. Nakon toga</w:t>
      </w:r>
      <w:r>
        <w:t xml:space="preserve"> izmenjena</w:t>
      </w:r>
      <w:r>
        <w:t xml:space="preserve">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233277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321FE070" w:rsidR="00D60E0A" w:rsidRDefault="00E761F5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Banovanje</w:t>
      </w:r>
      <w:r w:rsidR="00D60E0A" w:rsidRPr="002848B0">
        <w:rPr>
          <w:sz w:val="28"/>
          <w:szCs w:val="24"/>
          <w:u w:val="single"/>
        </w:rPr>
        <w:t xml:space="preserve">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233278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 xml:space="preserve">jednostavno dodavanje novog sadržaja, koja bi uvek imala isti dizajn za konkretan slučaj upotrebe pri čemu treba obezbediti dinamičku potrebu konkretnom zahtevu (na primer, treba postojati combo box u kojem će </w:t>
      </w:r>
      <w:r w:rsidR="007D7DF4">
        <w:lastRenderedPageBreak/>
        <w:t>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233279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233280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233281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233282"/>
      <w:r>
        <w:lastRenderedPageBreak/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233284"/>
      <w:r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233285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D9B9" w14:textId="77777777" w:rsidR="004B20F4" w:rsidRDefault="004B20F4">
      <w:r>
        <w:separator/>
      </w:r>
    </w:p>
    <w:p w14:paraId="2F8E5D7C" w14:textId="77777777" w:rsidR="004B20F4" w:rsidRDefault="004B20F4"/>
  </w:endnote>
  <w:endnote w:type="continuationSeparator" w:id="0">
    <w:p w14:paraId="6FA0C7B6" w14:textId="77777777" w:rsidR="004B20F4" w:rsidRDefault="004B20F4">
      <w:r>
        <w:continuationSeparator/>
      </w:r>
    </w:p>
    <w:p w14:paraId="061A7740" w14:textId="77777777" w:rsidR="004B20F4" w:rsidRDefault="004B2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8560" w14:textId="77777777" w:rsidR="004B20F4" w:rsidRDefault="004B20F4">
      <w:r>
        <w:separator/>
      </w:r>
    </w:p>
    <w:p w14:paraId="62CC94AE" w14:textId="77777777" w:rsidR="004B20F4" w:rsidRDefault="004B20F4"/>
  </w:footnote>
  <w:footnote w:type="continuationSeparator" w:id="0">
    <w:p w14:paraId="4B2D6464" w14:textId="77777777" w:rsidR="004B20F4" w:rsidRDefault="004B20F4">
      <w:r>
        <w:continuationSeparator/>
      </w:r>
    </w:p>
    <w:p w14:paraId="27711B09" w14:textId="77777777" w:rsidR="004B20F4" w:rsidRDefault="004B20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515F9"/>
    <w:multiLevelType w:val="hybridMultilevel"/>
    <w:tmpl w:val="30C09CE8"/>
    <w:lvl w:ilvl="0" w:tplc="0809000F">
      <w:start w:val="1"/>
      <w:numFmt w:val="decimal"/>
      <w:lvlText w:val="%1."/>
      <w:lvlJc w:val="left"/>
      <w:pPr>
        <w:ind w:left="1728" w:hanging="360"/>
      </w:pPr>
    </w:lvl>
    <w:lvl w:ilvl="1" w:tplc="08090019" w:tentative="1">
      <w:start w:val="1"/>
      <w:numFmt w:val="lowerLetter"/>
      <w:lvlText w:val="%2."/>
      <w:lvlJc w:val="left"/>
      <w:pPr>
        <w:ind w:left="2448" w:hanging="360"/>
      </w:pPr>
    </w:lvl>
    <w:lvl w:ilvl="2" w:tplc="0809001B" w:tentative="1">
      <w:start w:val="1"/>
      <w:numFmt w:val="lowerRoman"/>
      <w:lvlText w:val="%3."/>
      <w:lvlJc w:val="right"/>
      <w:pPr>
        <w:ind w:left="3168" w:hanging="180"/>
      </w:pPr>
    </w:lvl>
    <w:lvl w:ilvl="3" w:tplc="0809000F" w:tentative="1">
      <w:start w:val="1"/>
      <w:numFmt w:val="decimal"/>
      <w:lvlText w:val="%4."/>
      <w:lvlJc w:val="left"/>
      <w:pPr>
        <w:ind w:left="3888" w:hanging="360"/>
      </w:pPr>
    </w:lvl>
    <w:lvl w:ilvl="4" w:tplc="08090019" w:tentative="1">
      <w:start w:val="1"/>
      <w:numFmt w:val="lowerLetter"/>
      <w:lvlText w:val="%5."/>
      <w:lvlJc w:val="left"/>
      <w:pPr>
        <w:ind w:left="4608" w:hanging="360"/>
      </w:pPr>
    </w:lvl>
    <w:lvl w:ilvl="5" w:tplc="0809001B" w:tentative="1">
      <w:start w:val="1"/>
      <w:numFmt w:val="lowerRoman"/>
      <w:lvlText w:val="%6."/>
      <w:lvlJc w:val="right"/>
      <w:pPr>
        <w:ind w:left="5328" w:hanging="180"/>
      </w:pPr>
    </w:lvl>
    <w:lvl w:ilvl="6" w:tplc="0809000F" w:tentative="1">
      <w:start w:val="1"/>
      <w:numFmt w:val="decimal"/>
      <w:lvlText w:val="%7."/>
      <w:lvlJc w:val="left"/>
      <w:pPr>
        <w:ind w:left="6048" w:hanging="360"/>
      </w:pPr>
    </w:lvl>
    <w:lvl w:ilvl="7" w:tplc="08090019" w:tentative="1">
      <w:start w:val="1"/>
      <w:numFmt w:val="lowerLetter"/>
      <w:lvlText w:val="%8."/>
      <w:lvlJc w:val="left"/>
      <w:pPr>
        <w:ind w:left="6768" w:hanging="360"/>
      </w:pPr>
    </w:lvl>
    <w:lvl w:ilvl="8" w:tplc="08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6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75423D90"/>
    <w:multiLevelType w:val="hybridMultilevel"/>
    <w:tmpl w:val="06A2C426"/>
    <w:lvl w:ilvl="0" w:tplc="9E800178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4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526597544">
    <w:abstractNumId w:val="9"/>
  </w:num>
  <w:num w:numId="2" w16cid:durableId="1491097248">
    <w:abstractNumId w:val="11"/>
  </w:num>
  <w:num w:numId="3" w16cid:durableId="1611038448">
    <w:abstractNumId w:val="8"/>
  </w:num>
  <w:num w:numId="4" w16cid:durableId="1623609642">
    <w:abstractNumId w:val="5"/>
  </w:num>
  <w:num w:numId="5" w16cid:durableId="931006794">
    <w:abstractNumId w:val="1"/>
  </w:num>
  <w:num w:numId="6" w16cid:durableId="361370845">
    <w:abstractNumId w:val="16"/>
  </w:num>
  <w:num w:numId="7" w16cid:durableId="1388457533">
    <w:abstractNumId w:val="6"/>
  </w:num>
  <w:num w:numId="8" w16cid:durableId="820579243">
    <w:abstractNumId w:val="14"/>
  </w:num>
  <w:num w:numId="9" w16cid:durableId="2055615980">
    <w:abstractNumId w:val="13"/>
  </w:num>
  <w:num w:numId="10" w16cid:durableId="1910964313">
    <w:abstractNumId w:val="18"/>
  </w:num>
  <w:num w:numId="11" w16cid:durableId="783770194">
    <w:abstractNumId w:val="7"/>
  </w:num>
  <w:num w:numId="12" w16cid:durableId="909851629">
    <w:abstractNumId w:val="4"/>
  </w:num>
  <w:num w:numId="13" w16cid:durableId="1890072982">
    <w:abstractNumId w:val="15"/>
  </w:num>
  <w:num w:numId="14" w16cid:durableId="2115512294">
    <w:abstractNumId w:val="2"/>
  </w:num>
  <w:num w:numId="15" w16cid:durableId="367680279">
    <w:abstractNumId w:val="17"/>
  </w:num>
  <w:num w:numId="16" w16cid:durableId="1429232708">
    <w:abstractNumId w:val="0"/>
  </w:num>
  <w:num w:numId="17" w16cid:durableId="2014335311">
    <w:abstractNumId w:val="12"/>
  </w:num>
  <w:num w:numId="18" w16cid:durableId="1737236958">
    <w:abstractNumId w:val="3"/>
  </w:num>
  <w:num w:numId="19" w16cid:durableId="1872567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078AF"/>
    <w:rsid w:val="00023549"/>
    <w:rsid w:val="0002401B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050F"/>
    <w:rsid w:val="00182A7C"/>
    <w:rsid w:val="00185B35"/>
    <w:rsid w:val="00187379"/>
    <w:rsid w:val="001A4571"/>
    <w:rsid w:val="001C5898"/>
    <w:rsid w:val="001F1658"/>
    <w:rsid w:val="001F2BC8"/>
    <w:rsid w:val="001F3C69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D12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0DBE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270D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0F4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A2AD7"/>
    <w:rsid w:val="005C1B18"/>
    <w:rsid w:val="005D4FFA"/>
    <w:rsid w:val="005E4ADF"/>
    <w:rsid w:val="005E53E4"/>
    <w:rsid w:val="005F1BB0"/>
    <w:rsid w:val="005F46DC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E7E96"/>
    <w:rsid w:val="006F374F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501AE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D56EE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20B"/>
    <w:rsid w:val="00CA1896"/>
    <w:rsid w:val="00CA5D6F"/>
    <w:rsid w:val="00CB3B01"/>
    <w:rsid w:val="00CB5B28"/>
    <w:rsid w:val="00CC1061"/>
    <w:rsid w:val="00CD1970"/>
    <w:rsid w:val="00CD2B51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5753"/>
    <w:rsid w:val="00D570A9"/>
    <w:rsid w:val="00D60E0A"/>
    <w:rsid w:val="00D70D02"/>
    <w:rsid w:val="00D770C7"/>
    <w:rsid w:val="00D86945"/>
    <w:rsid w:val="00D90290"/>
    <w:rsid w:val="00D91F1B"/>
    <w:rsid w:val="00D91FBA"/>
    <w:rsid w:val="00DA40D7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761F5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24758"/>
    <w:rsid w:val="007765E7"/>
    <w:rsid w:val="007A7E5C"/>
    <w:rsid w:val="007D72CD"/>
    <w:rsid w:val="007E5A1F"/>
    <w:rsid w:val="00807367"/>
    <w:rsid w:val="00852A22"/>
    <w:rsid w:val="008D2E6A"/>
    <w:rsid w:val="00A646A8"/>
    <w:rsid w:val="00A75CA8"/>
    <w:rsid w:val="00AA6C69"/>
    <w:rsid w:val="00B86573"/>
    <w:rsid w:val="00EE173B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5BA30ACD-F43B-46C5-AB7B-E145D3C23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C:\Users\Korisnik\AppData\Roaming\Microsoft\Templates\Report .dotx</Template>
  <TotalTime>12</TotalTime>
  <Pages>14</Pages>
  <Words>3584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Лука Невајда</cp:lastModifiedBy>
  <cp:revision>5</cp:revision>
  <cp:lastPrinted>2023-03-06T10:45:00Z</cp:lastPrinted>
  <dcterms:created xsi:type="dcterms:W3CDTF">2023-06-07T10:14:00Z</dcterms:created>
  <dcterms:modified xsi:type="dcterms:W3CDTF">2023-06-07T11:26:00Z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