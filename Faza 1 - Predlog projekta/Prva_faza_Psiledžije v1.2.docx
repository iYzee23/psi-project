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2DE3" w14:textId="1D74099A" w:rsidR="00D077E9" w:rsidRPr="00223040" w:rsidRDefault="00A744B0" w:rsidP="00D70D02"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30771D" wp14:editId="3B9F2823">
                <wp:simplePos x="0" y="0"/>
                <wp:positionH relativeFrom="column">
                  <wp:posOffset>-209550</wp:posOffset>
                </wp:positionH>
                <wp:positionV relativeFrom="page">
                  <wp:posOffset>904875</wp:posOffset>
                </wp:positionV>
                <wp:extent cx="4371975" cy="8267700"/>
                <wp:effectExtent l="0" t="0" r="952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BB28A" w14:textId="77777777" w:rsidR="00D37E64" w:rsidRDefault="00D37E64" w:rsidP="00D37E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30771D" id="Rectangle 3" o:spid="_x0000_s1026" alt="white rectangle for text on cover" style="position:absolute;margin-left:-16.5pt;margin-top:71.25pt;width:344.25pt;height:65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" fillcolor="white [3212]" stroked="f" strokeweight="2pt">
                <v:textbox>
                  <w:txbxContent>
                    <w:p w14:paraId="288BB28A" w14:textId="77777777" w:rsidR="00D37E64" w:rsidRDefault="00D37E64" w:rsidP="00D37E64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23040">
        <w:rPr>
          <w:noProof/>
        </w:rPr>
        <w:drawing>
          <wp:anchor distT="0" distB="0" distL="114300" distR="114300" simplePos="0" relativeHeight="251657216" behindDoc="1" locked="0" layoutInCell="1" allowOverlap="1" wp14:anchorId="11FD1924" wp14:editId="0CC1710C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37"/>
      </w:tblGrid>
      <w:tr w:rsidR="00D077E9" w:rsidRPr="00223040" w14:paraId="2BE88392" w14:textId="77777777" w:rsidTr="00A744B0">
        <w:trPr>
          <w:trHeight w:val="1949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5FEF1B94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41E87877" wp14:editId="6C99831B">
                      <wp:extent cx="384810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810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C36F35" w14:textId="13B9593D" w:rsidR="00D077E9" w:rsidRPr="00A21A1B" w:rsidRDefault="00F953AB" w:rsidP="00D077E9">
                                  <w:pPr>
                                    <w:pStyle w:val="Title"/>
                                    <w:spacing w:after="0"/>
                                    <w:rPr>
                                      <w:rFonts w:ascii="Arial Black" w:hAnsi="Arial Black"/>
                                      <w:szCs w:val="72"/>
                                    </w:rPr>
                                  </w:pPr>
                                  <w:r w:rsidRPr="00A21A1B">
                                    <w:rPr>
                                      <w:rFonts w:ascii="Arial Black" w:hAnsi="Arial Black"/>
                                      <w:szCs w:val="72"/>
                                    </w:rPr>
                                    <w:t>Čitaj, ne skitaj</w:t>
                                  </w:r>
                                </w:p>
                                <w:p w14:paraId="5FE4AE3B" w14:textId="77777777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69B7506" w14:textId="62D9FDA6" w:rsidR="00D37E64" w:rsidRPr="00F953AB" w:rsidRDefault="00D37E64" w:rsidP="00D077E9">
                                  <w:pPr>
                                    <w:pStyle w:val="Title"/>
                                    <w:spacing w:after="0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 w:rsidRPr="00F953AB"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  <w:t>Projektni zadatak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E878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width:303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" filled="f" stroked="f" strokeweight=".5pt">
                      <v:textbox>
                        <w:txbxContent>
                          <w:p w14:paraId="4DC36F35" w14:textId="13B9593D" w:rsidR="00D077E9" w:rsidRPr="00A21A1B" w:rsidRDefault="00F953AB" w:rsidP="00D077E9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szCs w:val="72"/>
                              </w:rPr>
                            </w:pPr>
                            <w:r w:rsidRPr="00A21A1B">
                              <w:rPr>
                                <w:rFonts w:ascii="Arial Black" w:hAnsi="Arial Black"/>
                                <w:szCs w:val="72"/>
                              </w:rPr>
                              <w:t>Čitaj, ne skitaj</w:t>
                            </w:r>
                          </w:p>
                          <w:p w14:paraId="5FE4AE3B" w14:textId="77777777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269B7506" w14:textId="62D9FDA6" w:rsidR="00D37E64" w:rsidRPr="00F953AB" w:rsidRDefault="00D37E64" w:rsidP="00D077E9">
                            <w:pPr>
                              <w:pStyle w:val="Title"/>
                              <w:spacing w:after="0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 w:rsidRPr="00F953AB">
                              <w:rPr>
                                <w:i/>
                                <w:sz w:val="32"/>
                                <w:szCs w:val="32"/>
                              </w:rPr>
                              <w:t>Projektni zadatak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301ECDB" w14:textId="77777777" w:rsidR="00D077E9" w:rsidRPr="00223040" w:rsidRDefault="00D077E9" w:rsidP="00D077E9">
            <w:r w:rsidRPr="00223040">
              <w:rPr>
                <w:noProof/>
              </w:rPr>
              <mc:AlternateContent>
                <mc:Choice Requires="wps">
                  <w:drawing>
                    <wp:inline distT="0" distB="0" distL="0" distR="0" wp14:anchorId="6C2205A3" wp14:editId="703F3FE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940F1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23040" w14:paraId="7E2C70B7" w14:textId="77777777" w:rsidTr="00A744B0">
        <w:trPr>
          <w:trHeight w:val="7862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14:paraId="120C552E" w14:textId="3FC99EF2" w:rsidR="00D077E9" w:rsidRPr="00223040" w:rsidRDefault="00F953AB" w:rsidP="00D077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FD3777" wp14:editId="0A73C7F8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4956810</wp:posOffset>
                      </wp:positionV>
                      <wp:extent cx="2409825" cy="1162050"/>
                      <wp:effectExtent l="0" t="0" r="9525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9825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1E4DA9" w14:textId="5D256390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Ljubica Muravljov 2020/0071</w:t>
                                  </w:r>
                                </w:p>
                                <w:p w14:paraId="64DBA248" w14:textId="6208CE84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Luka Nevajda 2020/0370</w:t>
                                  </w:r>
                                </w:p>
                                <w:p w14:paraId="0DF2E648" w14:textId="72666678" w:rsidR="00A744B0" w:rsidRDefault="00A744B0" w:rsidP="00F953AB">
                                  <w:pPr>
                                    <w:jc w:val="right"/>
                                  </w:pPr>
                                  <w:r>
                                    <w:t>Predrag Pešić 2020/0023</w:t>
                                  </w:r>
                                </w:p>
                                <w:p w14:paraId="112F6DCB" w14:textId="77777777" w:rsidR="00A21A1B" w:rsidRDefault="00A21A1B" w:rsidP="00A21A1B">
                                  <w:pPr>
                                    <w:jc w:val="right"/>
                                  </w:pPr>
                                  <w:r>
                                    <w:t>Aleksa Mićanović 2020/0282</w:t>
                                  </w:r>
                                </w:p>
                                <w:p w14:paraId="5D75F471" w14:textId="77777777" w:rsidR="00A21A1B" w:rsidRDefault="00A21A1B" w:rsidP="00F953AB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3777" id="Text Box 4" o:spid="_x0000_s1028" type="#_x0000_t202" style="position:absolute;margin-left:123.75pt;margin-top:390.3pt;width:189.7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" fillcolor="white [3201]" stroked="f" strokeweight=".5pt">
                      <v:textbox>
                        <w:txbxContent>
                          <w:p w14:paraId="491E4DA9" w14:textId="5D256390" w:rsidR="00A744B0" w:rsidRDefault="00A744B0" w:rsidP="00F953AB">
                            <w:pPr>
                              <w:jc w:val="right"/>
                            </w:pPr>
                            <w:r>
                              <w:t>Ljubica Muravljov 2020/0071</w:t>
                            </w:r>
                          </w:p>
                          <w:p w14:paraId="64DBA248" w14:textId="6208CE84" w:rsidR="00A744B0" w:rsidRDefault="00A744B0" w:rsidP="00F953AB">
                            <w:pPr>
                              <w:jc w:val="right"/>
                            </w:pPr>
                            <w:r>
                              <w:t>Luka Nevajda 2020/0370</w:t>
                            </w:r>
                          </w:p>
                          <w:p w14:paraId="0DF2E648" w14:textId="72666678" w:rsidR="00A744B0" w:rsidRDefault="00A744B0" w:rsidP="00F953AB">
                            <w:pPr>
                              <w:jc w:val="right"/>
                            </w:pPr>
                            <w:r>
                              <w:t>Predrag Pešić 2020/0023</w:t>
                            </w:r>
                          </w:p>
                          <w:p w14:paraId="112F6DCB" w14:textId="77777777" w:rsidR="00A21A1B" w:rsidRDefault="00A21A1B" w:rsidP="00A21A1B">
                            <w:pPr>
                              <w:jc w:val="right"/>
                            </w:pPr>
                            <w:r>
                              <w:t>Aleksa Mićanović 2020/0282</w:t>
                            </w:r>
                          </w:p>
                          <w:p w14:paraId="5D75F471" w14:textId="77777777" w:rsidR="00A21A1B" w:rsidRDefault="00A21A1B" w:rsidP="00F953AB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B3E22A7" wp14:editId="6F437DB3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1287780</wp:posOffset>
                      </wp:positionV>
                      <wp:extent cx="2019300" cy="236220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9300" cy="2362200"/>
                                <a:chOff x="0" y="0"/>
                                <a:chExt cx="2019300" cy="2362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 descr="Logo, readme icon - Free download on Iconfind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0" y="0"/>
                                  <a:ext cx="1962150" cy="1962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0" y="1914525"/>
                                  <a:ext cx="2019300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80E99A" w14:textId="1DF200AF" w:rsidR="00F953AB" w:rsidRPr="00F953AB" w:rsidRDefault="00F953AB" w:rsidP="00F953AB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</w:pPr>
                                    <w:r w:rsidRPr="00F953AB">
                                      <w:rPr>
                                        <w:i/>
                                        <w:iCs/>
                                        <w:sz w:val="40"/>
                                        <w:szCs w:val="32"/>
                                      </w:rPr>
                                      <w:t>Čitaj, ne skitaj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3E22A7" id="Group 10" o:spid="_x0000_s1029" style="position:absolute;margin-left:60.75pt;margin-top:101.4pt;width:159pt;height:186pt;z-index:251666432;mso-position-horizontal-relative:text;mso-position-vertical-relative:text" coordsize="20193,23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30" type="#_x0000_t75" alt="Logo, readme icon - Free download on Iconfinder" style="position:absolute;left:190;width:19622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">
                        <v:imagedata r:id="rId13" o:title="Logo, readme icon - Free download on Iconfinder"/>
                      </v:shape>
                      <v:shape id="Text Box 9" o:spid="_x0000_s1031" type="#_x0000_t202" style="position:absolute;top:19145;width:20193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  <v:textbox>
                          <w:txbxContent>
                            <w:p w14:paraId="3C80E99A" w14:textId="1DF200AF" w:rsidR="00F953AB" w:rsidRPr="00F953AB" w:rsidRDefault="00F953AB" w:rsidP="00F953AB">
                              <w:pPr>
                                <w:jc w:val="center"/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</w:pPr>
                              <w:r w:rsidRPr="00F953AB">
                                <w:rPr>
                                  <w:i/>
                                  <w:iCs/>
                                  <w:sz w:val="40"/>
                                  <w:szCs w:val="32"/>
                                </w:rPr>
                                <w:t>Čitaj, ne skitaj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37E64" w:rsidRPr="002230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DD5E55" wp14:editId="63D3935D">
                      <wp:simplePos x="0" y="0"/>
                      <wp:positionH relativeFrom="column">
                        <wp:posOffset>-202651</wp:posOffset>
                      </wp:positionH>
                      <wp:positionV relativeFrom="paragraph">
                        <wp:posOffset>162131</wp:posOffset>
                      </wp:positionV>
                      <wp:extent cx="3938905" cy="642551"/>
                      <wp:effectExtent l="0" t="0" r="0" b="571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8905" cy="6425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45BBA8" w14:textId="249D9DDE" w:rsidR="00D37E64" w:rsidRPr="00D37E64" w:rsidRDefault="00D37E64" w:rsidP="00D37E64">
                                  <w:pPr>
                                    <w:jc w:val="center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Elektrotehnički fakultet u Beogradu</w:t>
                                  </w:r>
                                  <w:r w:rsidRPr="00D37E64"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D37E64">
                                    <w:rPr>
                                      <w:rStyle w:val="markedcontent"/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</w:rPr>
                                    <w:t>SI3PSI Principi Softverskog Inženjerstva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D5E55" id="Text Box 11" o:spid="_x0000_s1032" type="#_x0000_t202" style="position:absolute;margin-left:-15.95pt;margin-top:12.75pt;width:310.15pt;height:5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" filled="f" stroked="f" strokeweight=".5pt">
                      <v:textbox>
                        <w:txbxContent>
                          <w:p w14:paraId="6C45BBA8" w14:textId="249D9DDE" w:rsidR="00D37E64" w:rsidRPr="00D37E64" w:rsidRDefault="00D37E64" w:rsidP="00D37E64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Elektrotehnički fakultet u Beogradu</w:t>
                            </w:r>
                            <w:r w:rsidRPr="00D37E64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D37E64">
                              <w:rPr>
                                <w:rStyle w:val="markedcontent"/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SI3PSI Principi Softverskog Inženjerstva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077E9" w:rsidRPr="00223040" w14:paraId="7A09AC7B" w14:textId="77777777" w:rsidTr="00A744B0">
        <w:trPr>
          <w:trHeight w:val="2234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CEE3E4420AD34E46B512390F99FA9B09"/>
              </w:placeholder>
              <w15:appearance w15:val="hidden"/>
            </w:sdtPr>
            <w:sdtEndPr>
              <w:rPr>
                <w:sz w:val="36"/>
                <w:szCs w:val="28"/>
              </w:rPr>
            </w:sdtEndPr>
            <w:sdtContent>
              <w:p w14:paraId="09ED26BA" w14:textId="6F2172CA" w:rsidR="00D077E9" w:rsidRPr="00A744B0" w:rsidRDefault="00D37E64" w:rsidP="00D077E9">
                <w:pPr>
                  <w:rPr>
                    <w:sz w:val="36"/>
                    <w:szCs w:val="28"/>
                  </w:rPr>
                </w:pPr>
                <w:r w:rsidRPr="00A744B0">
                  <w:rPr>
                    <w:sz w:val="36"/>
                    <w:szCs w:val="28"/>
                  </w:rPr>
                  <w:t>TIM PSILEDŽIJE</w:t>
                </w:r>
              </w:p>
            </w:sdtContent>
          </w:sdt>
          <w:p w14:paraId="69F365FD" w14:textId="77777777" w:rsidR="00D077E9" w:rsidRPr="00A744B0" w:rsidRDefault="00D077E9" w:rsidP="00D077E9">
            <w:pPr>
              <w:rPr>
                <w:sz w:val="14"/>
                <w:szCs w:val="14"/>
              </w:rPr>
            </w:pPr>
            <w:r w:rsidRPr="00A744B0"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inline distT="0" distB="0" distL="0" distR="0" wp14:anchorId="4583DE08" wp14:editId="6EE9B3A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0AE17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6ACE814" w14:textId="77777777" w:rsidR="00D077E9" w:rsidRPr="00A744B0" w:rsidRDefault="00D077E9" w:rsidP="00D077E9">
            <w:pPr>
              <w:rPr>
                <w:sz w:val="14"/>
                <w:szCs w:val="14"/>
              </w:rPr>
            </w:pPr>
          </w:p>
          <w:p w14:paraId="72502E37" w14:textId="039989EC" w:rsidR="00D077E9" w:rsidRPr="00A744B0" w:rsidRDefault="00000000" w:rsidP="00D077E9">
            <w:pPr>
              <w:rPr>
                <w:sz w:val="36"/>
                <w:szCs w:val="28"/>
              </w:rPr>
            </w:pPr>
            <w:sdt>
              <w:sdtPr>
                <w:rPr>
                  <w:sz w:val="36"/>
                  <w:szCs w:val="28"/>
                </w:rPr>
                <w:id w:val="-1740469667"/>
                <w:placeholder>
                  <w:docPart w:val="A8F4406708014E2B9D82BCC761554ED9"/>
                </w:placeholder>
                <w15:appearance w15:val="hidden"/>
              </w:sdtPr>
              <w:sdtContent>
                <w:r w:rsidR="00D37E64" w:rsidRPr="00A744B0">
                  <w:rPr>
                    <w:sz w:val="36"/>
                    <w:szCs w:val="28"/>
                  </w:rPr>
                  <w:t>Verzija 1.</w:t>
                </w:r>
                <w:r w:rsidR="00C15166">
                  <w:rPr>
                    <w:sz w:val="36"/>
                    <w:szCs w:val="28"/>
                  </w:rPr>
                  <w:t>2</w:t>
                </w:r>
              </w:sdtContent>
            </w:sdt>
          </w:p>
          <w:p w14:paraId="5B76DD03" w14:textId="77777777" w:rsidR="00D077E9" w:rsidRPr="00223040" w:rsidRDefault="00D077E9" w:rsidP="00D37E64">
            <w:pPr>
              <w:rPr>
                <w:sz w:val="10"/>
                <w:szCs w:val="10"/>
              </w:rPr>
            </w:pPr>
          </w:p>
        </w:tc>
      </w:tr>
    </w:tbl>
    <w:p w14:paraId="602AD634" w14:textId="591279F4" w:rsidR="00D077E9" w:rsidRPr="00223040" w:rsidRDefault="00D077E9">
      <w:pPr>
        <w:spacing w:after="200"/>
      </w:pPr>
      <w:r w:rsidRPr="00223040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3697382" wp14:editId="741A9A52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C6529" id="Rectangle 2" o:spid="_x0000_s1026" alt="colored rectangle" style="position:absolute;margin-left:-58.8pt;margin-top:525.2pt;width:611.1pt;height:265.7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Pr="00223040">
        <w:br w:type="page"/>
      </w:r>
    </w:p>
    <w:p w14:paraId="15C70BAE" w14:textId="0268BBFF" w:rsidR="00753EAC" w:rsidRDefault="00753EAC" w:rsidP="00A21A1B">
      <w:pPr>
        <w:pStyle w:val="Heading1"/>
        <w:numPr>
          <w:ilvl w:val="0"/>
          <w:numId w:val="0"/>
        </w:numPr>
        <w:ind w:left="1008"/>
      </w:pPr>
      <w:bookmarkStart w:id="0" w:name="_Toc129298998"/>
      <w:bookmarkStart w:id="1" w:name="_Toc132233256"/>
      <w:r>
        <w:lastRenderedPageBreak/>
        <w:t>Sadržaj</w:t>
      </w:r>
      <w:bookmarkEnd w:id="0"/>
      <w:bookmarkEnd w:id="1"/>
    </w:p>
    <w:sdt>
      <w:sdtPr>
        <w:id w:val="6860356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3C243C" w14:textId="49FA6308" w:rsidR="00D91FBA" w:rsidRDefault="00742526">
          <w:pPr>
            <w:pStyle w:val="TOC1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3256" w:history="1">
            <w:r w:rsidR="00D91FBA" w:rsidRPr="00E37582">
              <w:rPr>
                <w:rStyle w:val="Hyperlink"/>
                <w:noProof/>
              </w:rPr>
              <w:t>Sadržaj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A47002A" w14:textId="745DA85F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7" w:history="1">
            <w:r w:rsidR="00D91FBA" w:rsidRPr="00E37582">
              <w:rPr>
                <w:rStyle w:val="Hyperlink"/>
                <w:noProof/>
              </w:rPr>
              <w:t>0.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Revizije dokumenta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4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0DE3A86" w14:textId="39FF3BE8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8" w:history="1">
            <w:r w:rsidR="00D91FBA" w:rsidRPr="00E37582">
              <w:rPr>
                <w:rStyle w:val="Hyperlink"/>
                <w:noProof/>
              </w:rPr>
              <w:t>1.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Uvod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8781CC5" w14:textId="0DB34B3D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59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Rezime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_Toc132233259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2F46F3B" w14:textId="3A6CAAF9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0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Namena dokumenta i ciljne grupe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065C1715" w14:textId="6D78892F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1" w:history="1">
            <w:r w:rsidR="00D91FBA" w:rsidRPr="00E37582">
              <w:rPr>
                <w:rStyle w:val="Hyperlink"/>
                <w:noProof/>
              </w:rPr>
              <w:t>2.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Opis problema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5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5EE42A5" w14:textId="6B655C77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2" w:history="1">
            <w:r w:rsidR="00D91FBA" w:rsidRPr="00E37582">
              <w:rPr>
                <w:rStyle w:val="Hyperlink"/>
                <w:noProof/>
              </w:rPr>
              <w:t>3.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Kategorije korisnika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07F6863" w14:textId="50D77C6D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Gost (neregistrovani korisnik)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2D4A3DC" w14:textId="79358194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Korisnik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129F1F8B" w14:textId="1D999C13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5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Autor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D89CB31" w14:textId="0BAFD6B4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6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Izdavačka kuća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6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A4523BE" w14:textId="5363B97D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7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Administrator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978FD20" w14:textId="48A2CB17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8" w:history="1">
            <w:r w:rsidR="00D91FBA" w:rsidRPr="00E37582">
              <w:rPr>
                <w:rStyle w:val="Hyperlink"/>
                <w:noProof/>
              </w:rPr>
              <w:t>4.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Opis proizvoda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1938AF1" w14:textId="01CBC5D9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69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Pregled arhitekture sistema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_Toc132233269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444622FB" w14:textId="48F2106F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0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Pregled karakteristika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7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1B8D285" w14:textId="4D67A276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1" w:history="1">
            <w:r w:rsidR="00D91FBA" w:rsidRPr="00E37582">
              <w:rPr>
                <w:rStyle w:val="Hyperlink"/>
                <w:noProof/>
              </w:rPr>
              <w:t>5.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A712244" w14:textId="2126A374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2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Prijava na sistem i odjava različitih kategorija korisnika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13C5E66" w14:textId="020C7928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pretrage i pregleda instanci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8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3FE44C6" w14:textId="5204F07E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recenzija i kolekcija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9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A131F9" w14:textId="58048C91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5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postavljanja i praćenja sadržaja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9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7F0719AF" w14:textId="4B14B595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6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publikovanja izdanja i licitacija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_Toc132233276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10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4E715512" w14:textId="254C31EE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7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Funkcionalnosti administratora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_Toc132233277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D96F2D" w14:textId="71326577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8" w:history="1">
            <w:r w:rsidR="00D91FBA" w:rsidRPr="00E37582">
              <w:rPr>
                <w:rStyle w:val="Hyperlink"/>
                <w:noProof/>
              </w:rPr>
              <w:t>6.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Pretpostavke i ograničenja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_Toc132233278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C8AF0CE" w14:textId="123FC95E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79" w:history="1">
            <w:r w:rsidR="00D91FBA" w:rsidRPr="00E37582">
              <w:rPr>
                <w:rStyle w:val="Hyperlink"/>
                <w:noProof/>
              </w:rPr>
              <w:t>7.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Kvalitet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_Toc132233279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11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944F890" w14:textId="6BDF2E4F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0" w:history="1">
            <w:r w:rsidR="00D91FBA" w:rsidRPr="00E37582">
              <w:rPr>
                <w:rStyle w:val="Hyperlink"/>
                <w:noProof/>
              </w:rPr>
              <w:t>8.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Nefunkcionalni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_Toc132233280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6006B2D" w14:textId="7C81F954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1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Sistemski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_Toc132233281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691C8665" w14:textId="10F744F9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2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Zahtevi za integritet i autorska prava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_Toc132233282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065CC3DC" w14:textId="54BBC540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3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Zahtevi za projektnom i korisničkom dokumentacijom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_Toc132233283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12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2FD2895E" w14:textId="33820C7C" w:rsidR="00D91FBA" w:rsidRDefault="00000000">
          <w:pPr>
            <w:pStyle w:val="TOC2"/>
            <w:tabs>
              <w:tab w:val="left" w:pos="88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4" w:history="1">
            <w:r w:rsidR="00D91FBA" w:rsidRPr="00E37582">
              <w:rPr>
                <w:rStyle w:val="Hyperlink"/>
                <w:rFonts w:ascii="Wingdings" w:hAnsi="Wingdings"/>
                <w:noProof/>
              </w:rPr>
              <w:t>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Ostali zahtevi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_Toc132233284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13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3AECA8B3" w14:textId="1959EDCB" w:rsidR="00D91FBA" w:rsidRDefault="00000000">
          <w:pPr>
            <w:pStyle w:val="TOC1"/>
            <w:tabs>
              <w:tab w:val="left" w:pos="440"/>
              <w:tab w:val="right" w:leader="dot" w:pos="10790"/>
            </w:tabs>
            <w:rPr>
              <w:b w:val="0"/>
              <w:noProof/>
              <w:color w:val="auto"/>
              <w:sz w:val="22"/>
              <w:lang w:val="en-US"/>
            </w:rPr>
          </w:pPr>
          <w:hyperlink w:anchor="_Toc132233285" w:history="1">
            <w:r w:rsidR="00D91FBA" w:rsidRPr="00E37582">
              <w:rPr>
                <w:rStyle w:val="Hyperlink"/>
                <w:noProof/>
              </w:rPr>
              <w:t>9.</w:t>
            </w:r>
            <w:r w:rsidR="00D91FBA">
              <w:rPr>
                <w:b w:val="0"/>
                <w:noProof/>
                <w:color w:val="auto"/>
                <w:sz w:val="22"/>
                <w:lang w:val="en-US"/>
              </w:rPr>
              <w:tab/>
            </w:r>
            <w:r w:rsidR="00D91FBA" w:rsidRPr="00E37582">
              <w:rPr>
                <w:rStyle w:val="Hyperlink"/>
                <w:noProof/>
              </w:rPr>
              <w:t>Plan i prioriteti</w:t>
            </w:r>
            <w:r w:rsidR="00D91FBA">
              <w:rPr>
                <w:noProof/>
                <w:webHidden/>
              </w:rPr>
              <w:tab/>
            </w:r>
            <w:r w:rsidR="00D91FBA">
              <w:rPr>
                <w:noProof/>
                <w:webHidden/>
              </w:rPr>
              <w:fldChar w:fldCharType="begin"/>
            </w:r>
            <w:r w:rsidR="00D91FBA">
              <w:rPr>
                <w:noProof/>
                <w:webHidden/>
              </w:rPr>
              <w:instrText xml:space="preserve"> PAGEREF _Toc132233285 \h </w:instrText>
            </w:r>
            <w:r w:rsidR="00D91FBA">
              <w:rPr>
                <w:noProof/>
                <w:webHidden/>
              </w:rPr>
            </w:r>
            <w:r w:rsidR="00D91FBA">
              <w:rPr>
                <w:noProof/>
                <w:webHidden/>
              </w:rPr>
              <w:fldChar w:fldCharType="separate"/>
            </w:r>
            <w:r w:rsidR="00D91FBA">
              <w:rPr>
                <w:noProof/>
                <w:webHidden/>
              </w:rPr>
              <w:t>13</w:t>
            </w:r>
            <w:r w:rsidR="00D91FBA">
              <w:rPr>
                <w:noProof/>
                <w:webHidden/>
              </w:rPr>
              <w:fldChar w:fldCharType="end"/>
            </w:r>
          </w:hyperlink>
        </w:p>
        <w:p w14:paraId="53D7088F" w14:textId="2410B4CB" w:rsidR="00742526" w:rsidRDefault="00742526">
          <w:r>
            <w:rPr>
              <w:bCs/>
              <w:noProof/>
            </w:rPr>
            <w:fldChar w:fldCharType="end"/>
          </w:r>
        </w:p>
      </w:sdtContent>
    </w:sdt>
    <w:p w14:paraId="774BD748" w14:textId="67627F7E" w:rsidR="00753EAC" w:rsidRDefault="00753EA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0F507760" w14:textId="71715539" w:rsidR="00A21A1B" w:rsidRDefault="00A21A1B" w:rsidP="00A21A1B">
      <w:pPr>
        <w:pStyle w:val="Heading1"/>
      </w:pPr>
      <w:r>
        <w:br w:type="page"/>
      </w:r>
      <w:bookmarkStart w:id="2" w:name="_Toc132233257"/>
      <w:r>
        <w:lastRenderedPageBreak/>
        <w:t>Revizije dokumenta</w:t>
      </w:r>
      <w:bookmarkEnd w:id="2"/>
    </w:p>
    <w:tbl>
      <w:tblPr>
        <w:tblStyle w:val="TableGrid"/>
        <w:tblpPr w:leftFromText="181" w:rightFromText="181" w:topFromText="612" w:vertAnchor="page" w:horzAnchor="margin" w:tblpXSpec="center" w:tblpY="2717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50DA9" w14:paraId="6847BFE5" w14:textId="77777777" w:rsidTr="00350DA9">
        <w:trPr>
          <w:trHeight w:val="713"/>
        </w:trPr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4E85C9C0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Datum</w:t>
            </w:r>
          </w:p>
        </w:tc>
        <w:tc>
          <w:tcPr>
            <w:tcW w:w="2697" w:type="dxa"/>
            <w:tcBorders>
              <w:bottom w:val="single" w:sz="18" w:space="0" w:color="auto"/>
            </w:tcBorders>
            <w:vAlign w:val="bottom"/>
          </w:tcPr>
          <w:p w14:paraId="7D99A69C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Verzija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0A99A30A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Opis izmena</w:t>
            </w:r>
          </w:p>
        </w:tc>
        <w:tc>
          <w:tcPr>
            <w:tcW w:w="2698" w:type="dxa"/>
            <w:tcBorders>
              <w:bottom w:val="single" w:sz="18" w:space="0" w:color="auto"/>
            </w:tcBorders>
            <w:vAlign w:val="bottom"/>
          </w:tcPr>
          <w:p w14:paraId="43106D8E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</w:pPr>
            <w:r w:rsidRPr="00B07CDC">
              <w:rPr>
                <w:rFonts w:asciiTheme="majorHAnsi" w:eastAsiaTheme="majorEastAsia" w:hAnsiTheme="majorHAnsi" w:cstheme="majorBidi"/>
                <w:color w:val="061F57" w:themeColor="text2" w:themeShade="BF"/>
                <w:kern w:val="28"/>
                <w:sz w:val="32"/>
                <w:szCs w:val="18"/>
                <w:u w:val="single"/>
              </w:rPr>
              <w:t>Autori</w:t>
            </w:r>
          </w:p>
        </w:tc>
      </w:tr>
      <w:tr w:rsidR="00350DA9" w14:paraId="1CEAAC16" w14:textId="77777777" w:rsidTr="00350DA9">
        <w:trPr>
          <w:trHeight w:val="1404"/>
        </w:trPr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23998FD5" w14:textId="7F60C576" w:rsidR="00350DA9" w:rsidRPr="00B07CDC" w:rsidRDefault="00760CA6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12</w:t>
            </w:r>
            <w:r w:rsidR="00350DA9"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.03.2023.</w:t>
            </w:r>
          </w:p>
        </w:tc>
        <w:tc>
          <w:tcPr>
            <w:tcW w:w="2697" w:type="dxa"/>
            <w:tcBorders>
              <w:top w:val="single" w:sz="18" w:space="0" w:color="auto"/>
            </w:tcBorders>
            <w:vAlign w:val="center"/>
          </w:tcPr>
          <w:p w14:paraId="552F977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1.0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1DD2E689" w14:textId="77777777" w:rsidR="00350DA9" w:rsidRPr="00B07CDC" w:rsidRDefault="00350DA9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Inicijalna verzija</w:t>
            </w:r>
          </w:p>
        </w:tc>
        <w:tc>
          <w:tcPr>
            <w:tcW w:w="2698" w:type="dxa"/>
            <w:tcBorders>
              <w:top w:val="single" w:sz="18" w:space="0" w:color="auto"/>
            </w:tcBorders>
            <w:vAlign w:val="center"/>
          </w:tcPr>
          <w:p w14:paraId="3EE2C6A0" w14:textId="202881E1" w:rsidR="00760CA6" w:rsidRPr="00B07CDC" w:rsidRDefault="00350DA9" w:rsidP="00760CA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Predrag Pešić</w:t>
            </w:r>
          </w:p>
        </w:tc>
      </w:tr>
      <w:tr w:rsidR="00350DA9" w14:paraId="6FA703E1" w14:textId="77777777" w:rsidTr="00350DA9">
        <w:trPr>
          <w:trHeight w:val="1406"/>
        </w:trPr>
        <w:tc>
          <w:tcPr>
            <w:tcW w:w="2697" w:type="dxa"/>
            <w:vAlign w:val="center"/>
          </w:tcPr>
          <w:p w14:paraId="71D8982A" w14:textId="37A64025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20.03.2023.</w:t>
            </w:r>
          </w:p>
        </w:tc>
        <w:tc>
          <w:tcPr>
            <w:tcW w:w="2697" w:type="dxa"/>
            <w:vAlign w:val="center"/>
          </w:tcPr>
          <w:p w14:paraId="1D526ABC" w14:textId="477C1C3E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1.1</w:t>
            </w:r>
          </w:p>
        </w:tc>
        <w:tc>
          <w:tcPr>
            <w:tcW w:w="2698" w:type="dxa"/>
            <w:vAlign w:val="center"/>
          </w:tcPr>
          <w:p w14:paraId="7DD5824A" w14:textId="63E4A237" w:rsidR="00350DA9" w:rsidRPr="00B07CDC" w:rsidRDefault="00320F23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Uklonjena funkcionalnost</w:t>
            </w:r>
          </w:p>
        </w:tc>
        <w:tc>
          <w:tcPr>
            <w:tcW w:w="2698" w:type="dxa"/>
            <w:vAlign w:val="center"/>
          </w:tcPr>
          <w:p w14:paraId="02F4427A" w14:textId="1F79142A" w:rsidR="00350DA9" w:rsidRPr="00B07CDC" w:rsidRDefault="0041421A" w:rsidP="00350DA9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Luka Nevajda</w:t>
            </w:r>
          </w:p>
        </w:tc>
      </w:tr>
      <w:tr w:rsidR="00350DA9" w14:paraId="45475D9E" w14:textId="77777777" w:rsidTr="005C1B18">
        <w:trPr>
          <w:trHeight w:val="1274"/>
        </w:trPr>
        <w:tc>
          <w:tcPr>
            <w:tcW w:w="2697" w:type="dxa"/>
            <w:vAlign w:val="center"/>
          </w:tcPr>
          <w:p w14:paraId="754CCC78" w14:textId="65202377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</w:t>
            </w:r>
            <w:r w:rsidR="006A3D24"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2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.04.2023.</w:t>
            </w:r>
          </w:p>
        </w:tc>
        <w:tc>
          <w:tcPr>
            <w:tcW w:w="2697" w:type="dxa"/>
            <w:vAlign w:val="center"/>
          </w:tcPr>
          <w:p w14:paraId="1E4D0092" w14:textId="2BA757BF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1.2</w:t>
            </w:r>
          </w:p>
        </w:tc>
        <w:tc>
          <w:tcPr>
            <w:tcW w:w="2698" w:type="dxa"/>
            <w:vAlign w:val="center"/>
          </w:tcPr>
          <w:p w14:paraId="0B1BA6F3" w14:textId="1C908BAC" w:rsidR="00350DA9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Promene u funckionalnostima</w:t>
            </w:r>
          </w:p>
        </w:tc>
        <w:tc>
          <w:tcPr>
            <w:tcW w:w="2698" w:type="dxa"/>
            <w:vAlign w:val="center"/>
          </w:tcPr>
          <w:p w14:paraId="3EE07DD0" w14:textId="5AEFDF17" w:rsidR="00C15166" w:rsidRPr="00B07CDC" w:rsidRDefault="00C15166" w:rsidP="005C1B18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t>Aleksa Mićanović,</w:t>
            </w:r>
            <w:r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  <w:br/>
              <w:t>Ljubica Muravljov</w:t>
            </w:r>
          </w:p>
        </w:tc>
      </w:tr>
      <w:tr w:rsidR="00C15166" w14:paraId="0AF8BAB9" w14:textId="77777777" w:rsidTr="00350DA9">
        <w:trPr>
          <w:trHeight w:val="1274"/>
        </w:trPr>
        <w:tc>
          <w:tcPr>
            <w:tcW w:w="2697" w:type="dxa"/>
            <w:vAlign w:val="bottom"/>
          </w:tcPr>
          <w:p w14:paraId="0250BA28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7" w:type="dxa"/>
            <w:vAlign w:val="bottom"/>
          </w:tcPr>
          <w:p w14:paraId="6E02334C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6576CF3D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  <w:tc>
          <w:tcPr>
            <w:tcW w:w="2698" w:type="dxa"/>
            <w:vAlign w:val="bottom"/>
          </w:tcPr>
          <w:p w14:paraId="19F945D5" w14:textId="77777777" w:rsidR="00C15166" w:rsidRDefault="00C15166" w:rsidP="00C15166">
            <w:pPr>
              <w:spacing w:after="200"/>
              <w:jc w:val="center"/>
              <w:rPr>
                <w:rFonts w:asciiTheme="majorHAnsi" w:eastAsiaTheme="majorEastAsia" w:hAnsiTheme="majorHAnsi" w:cstheme="majorBidi"/>
                <w:b w:val="0"/>
                <w:bCs/>
                <w:color w:val="061F57" w:themeColor="text2" w:themeShade="BF"/>
                <w:kern w:val="28"/>
                <w:szCs w:val="16"/>
              </w:rPr>
            </w:pPr>
          </w:p>
        </w:tc>
      </w:tr>
    </w:tbl>
    <w:p w14:paraId="1194A572" w14:textId="31216DB8" w:rsidR="00A21A1B" w:rsidRDefault="00A21A1B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714CFBFE" w14:textId="77777777" w:rsidR="00B07CDC" w:rsidRPr="008E4C84" w:rsidRDefault="00B07CD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  <w:lang w:val="en-US"/>
        </w:rPr>
      </w:pPr>
      <w:r>
        <w:br w:type="page"/>
      </w:r>
    </w:p>
    <w:p w14:paraId="67CAB986" w14:textId="02682B2D" w:rsidR="006739D8" w:rsidRPr="00223040" w:rsidRDefault="006739D8" w:rsidP="00A21A1B">
      <w:pPr>
        <w:pStyle w:val="Heading1"/>
      </w:pPr>
      <w:bookmarkStart w:id="3" w:name="_Toc132233258"/>
      <w:r w:rsidRPr="00223040">
        <w:lastRenderedPageBreak/>
        <w:t>Uvo</w:t>
      </w:r>
      <w:r w:rsidR="00767067" w:rsidRPr="00223040">
        <w:t>d</w:t>
      </w:r>
      <w:bookmarkEnd w:id="3"/>
    </w:p>
    <w:p w14:paraId="7D56E328" w14:textId="4B303001" w:rsidR="00767067" w:rsidRPr="00223040" w:rsidRDefault="00767067" w:rsidP="006A6D88">
      <w:pPr>
        <w:pStyle w:val="Heading2"/>
      </w:pPr>
      <w:bookmarkStart w:id="4" w:name="_Toc132233259"/>
      <w:r w:rsidRPr="00223040">
        <w:t>Rezime</w:t>
      </w:r>
      <w:bookmarkEnd w:id="4"/>
    </w:p>
    <w:p w14:paraId="5E5E8960" w14:textId="77777777" w:rsidR="004F0911" w:rsidRDefault="00767067" w:rsidP="00B74B27">
      <w:pPr>
        <w:pStyle w:val="Content"/>
      </w:pPr>
      <w:r w:rsidRPr="00223040">
        <w:t xml:space="preserve">Projekat aplikacije </w:t>
      </w:r>
      <w:r w:rsidR="00FC4C8A">
        <w:t>„Čitaj, ne skitaj“</w:t>
      </w:r>
      <w:r w:rsidRPr="00223040">
        <w:t xml:space="preserve"> je deo praktične nastave predmeta </w:t>
      </w:r>
      <w:r w:rsidR="00FC4C8A">
        <w:t>„</w:t>
      </w:r>
      <w:r w:rsidRPr="00223040">
        <w:t>Principi Softverskog Inženjerstva</w:t>
      </w:r>
      <w:r w:rsidR="00FC4C8A">
        <w:t>“</w:t>
      </w:r>
      <w:r w:rsidRPr="00223040">
        <w:t xml:space="preserve"> koji bi trebalo da upozna studente sa praktičnim radom na projektu u timu</w:t>
      </w:r>
      <w:r w:rsidR="00FC4C8A">
        <w:t>, kao i da prikaže organizaciju aktivnosti prilikom razvoja jednog softverskog sistema</w:t>
      </w:r>
      <w:r w:rsidRPr="00223040">
        <w:t xml:space="preserve">. </w:t>
      </w:r>
    </w:p>
    <w:p w14:paraId="386A0933" w14:textId="18E4A2B4" w:rsidR="00767067" w:rsidRPr="00223040" w:rsidRDefault="00767067" w:rsidP="00B74B27">
      <w:pPr>
        <w:pStyle w:val="Content"/>
      </w:pPr>
      <w:r w:rsidRPr="00223040">
        <w:t xml:space="preserve">Aplikacija je namenjena bilo kojoj grupi korisnika koji bi hteli da na </w:t>
      </w:r>
      <w:r w:rsidR="00FC4C8A">
        <w:t>jednom</w:t>
      </w:r>
      <w:r w:rsidR="006012EC">
        <w:t xml:space="preserve"> </w:t>
      </w:r>
      <w:r w:rsidR="00FC4C8A">
        <w:t>mestu pronađu informacije o omiljenim aktuelnim</w:t>
      </w:r>
      <w:r w:rsidR="00D00BC3">
        <w:t>,</w:t>
      </w:r>
      <w:r w:rsidR="00FC4C8A">
        <w:t xml:space="preserve"> </w:t>
      </w:r>
      <w:r w:rsidR="004A219A">
        <w:t>ali i klasičnim književnim delima, njihovim autorima, kao i izdavačkim kućama pod čijom kontrolom se ista i objavljuju. Sajt takođe daje mogućnost pretplaćivanja na željeni sadržaj,</w:t>
      </w:r>
      <w:r w:rsidR="004F0911">
        <w:t xml:space="preserve"> davanja recenzija i formiranja </w:t>
      </w:r>
      <w:r w:rsidR="00FE49D7">
        <w:t>kolekcija</w:t>
      </w:r>
      <w:r w:rsidR="004F0911">
        <w:t xml:space="preserve"> za običnog korisnika kao jedne zainstresovane strane, ali i mogućnost publikacije i licitacije književnih dela za izdavačke kuće i autore kao druge zaintresovane strane.</w:t>
      </w:r>
    </w:p>
    <w:p w14:paraId="68D1C44E" w14:textId="15B217F0" w:rsidR="00767067" w:rsidRPr="00223040" w:rsidRDefault="00767067" w:rsidP="006A6D88">
      <w:pPr>
        <w:pStyle w:val="Heading2"/>
      </w:pPr>
      <w:bookmarkStart w:id="5" w:name="_Toc132233260"/>
      <w:r w:rsidRPr="00223040">
        <w:t>Namena dokumenta</w:t>
      </w:r>
      <w:r w:rsidR="00753EAC">
        <w:t xml:space="preserve"> i ciljne grupe</w:t>
      </w:r>
      <w:bookmarkEnd w:id="5"/>
    </w:p>
    <w:p w14:paraId="361B9593" w14:textId="59138AC4" w:rsidR="00C36AA4" w:rsidRDefault="00C57D65" w:rsidP="00B74B27">
      <w:pPr>
        <w:pStyle w:val="Content"/>
      </w:pPr>
      <w:r>
        <w:t>Ovaj d</w:t>
      </w:r>
      <w:r w:rsidR="00767067" w:rsidRPr="00223040">
        <w:t>okument služi da definiše namenu</w:t>
      </w:r>
      <w:r>
        <w:t xml:space="preserve"> </w:t>
      </w:r>
      <w:r w:rsidR="00767067" w:rsidRPr="00223040">
        <w:t xml:space="preserve">projekta, </w:t>
      </w:r>
      <w:r>
        <w:t xml:space="preserve">da objasni </w:t>
      </w:r>
      <w:r w:rsidR="00767067" w:rsidRPr="00223040">
        <w:t xml:space="preserve">koje probleme </w:t>
      </w:r>
      <w:r w:rsidR="00C36AA4">
        <w:t xml:space="preserve">projekat </w:t>
      </w:r>
      <w:r w:rsidR="00767067" w:rsidRPr="00223040">
        <w:t xml:space="preserve">rešava, kao i </w:t>
      </w:r>
      <w:r>
        <w:t xml:space="preserve">da prikaže </w:t>
      </w:r>
      <w:r w:rsidR="00767067" w:rsidRPr="00223040">
        <w:t>osnovne</w:t>
      </w:r>
      <w:r>
        <w:t>, ali</w:t>
      </w:r>
      <w:r w:rsidR="00767067" w:rsidRPr="00223040">
        <w:t xml:space="preserve"> i druge funkcionalnosti koje </w:t>
      </w:r>
      <w:r>
        <w:t xml:space="preserve">isti </w:t>
      </w:r>
      <w:r w:rsidR="00767067" w:rsidRPr="00223040">
        <w:t xml:space="preserve">pruža. </w:t>
      </w:r>
      <w:r>
        <w:t xml:space="preserve">Dokument, ujedno, pomaže u razumevanju osnovnih koncepata na kojima se aplikacija zasniva, nudi mogućnost i daje osnovu za dalju nadogradnju aplikacije i pruža ideje za buduća unapređenja. </w:t>
      </w:r>
      <w:r w:rsidR="00767067" w:rsidRPr="00223040">
        <w:t>Namenjen je članovima tima, kao i klijentu radi</w:t>
      </w:r>
      <w:r w:rsidR="00D00BC3">
        <w:t xml:space="preserve"> </w:t>
      </w:r>
      <w:r w:rsidR="00767067" w:rsidRPr="00223040">
        <w:t>usaglašavanja zahteva.</w:t>
      </w:r>
      <w:r w:rsidR="00C36AA4">
        <w:t xml:space="preserve"> </w:t>
      </w:r>
    </w:p>
    <w:p w14:paraId="327946EE" w14:textId="10D1EE09" w:rsidR="00767067" w:rsidRPr="00223040" w:rsidRDefault="00C36AA4" w:rsidP="00B74B27">
      <w:pPr>
        <w:pStyle w:val="Content"/>
      </w:pPr>
      <w:r>
        <w:t>Sama web aplikacija za glavnu ciljnu grupu korisnika ima ljubitelje književnosti, podjednako tretirajući one koji je stvaraju kao i one koje u njoj uživaju, ali je mogu koristiti i svi oni koje zanimaju mišljenja o nekakvom delu ili tvorcu istog, ili oni kojima su potrebne informacije gde mogu pronaći željeni sadržaj.</w:t>
      </w:r>
    </w:p>
    <w:p w14:paraId="6D93EF6B" w14:textId="3CA08784" w:rsidR="00767067" w:rsidRPr="00223040" w:rsidRDefault="00767067" w:rsidP="00A21A1B">
      <w:pPr>
        <w:pStyle w:val="Heading1"/>
      </w:pPr>
      <w:bookmarkStart w:id="6" w:name="_Toc132233261"/>
      <w:r w:rsidRPr="00223040">
        <w:t>Opis problema</w:t>
      </w:r>
      <w:bookmarkEnd w:id="6"/>
    </w:p>
    <w:p w14:paraId="0373AB56" w14:textId="3861A797" w:rsidR="00767067" w:rsidRPr="00223040" w:rsidRDefault="006C31A8" w:rsidP="00B74B27">
      <w:pPr>
        <w:pStyle w:val="Content"/>
      </w:pPr>
      <w:r w:rsidRPr="006C31A8">
        <w:t xml:space="preserve">U izobilju sadržaja koji se danas olako plasira putem Interneta i društvenih mreža, razna književna i umetnička dela </w:t>
      </w:r>
      <w:r w:rsidR="00972456">
        <w:t>se sve teže nalaze, s</w:t>
      </w:r>
      <w:r w:rsidRPr="006C31A8">
        <w:t xml:space="preserve"> obzirom da je </w:t>
      </w:r>
      <w:r w:rsidR="00972456" w:rsidRPr="006C31A8">
        <w:t xml:space="preserve">sadržaj za koji su </w:t>
      </w:r>
      <w:r w:rsidR="00972456">
        <w:t xml:space="preserve">čitaoci </w:t>
      </w:r>
      <w:r w:rsidR="00972456" w:rsidRPr="006C31A8">
        <w:t>zaintresovani</w:t>
      </w:r>
      <w:r w:rsidRPr="006C31A8">
        <w:t xml:space="preserve"> podeljen među mnoštvo međusobnih konkurenata, </w:t>
      </w:r>
      <w:r w:rsidR="00972456">
        <w:t>kao i da je teže steći</w:t>
      </w:r>
      <w:r w:rsidRPr="006C31A8">
        <w:t xml:space="preserve"> uvid u kvalitet koji oni nude, imajući na primer ocene ili recenzije koje bi mogle bliže da ih opišu</w:t>
      </w:r>
      <w:r>
        <w:t>,</w:t>
      </w:r>
      <w:r w:rsidRPr="006C31A8">
        <w:t xml:space="preserve"> na jednom mestu. Nove generacije i pojedinci koji nailaze, a koji bi želeli da se "proguraju" na poljima književnosti, nailaze na problem neprimećenosti jer ne postoje situacije ili događaji koji bi istakli i promovisali njihov rad, čime bi im dali neophodnu snagu da stvaraju dalj</w:t>
      </w:r>
      <w:r w:rsidR="00972456">
        <w:t>e</w:t>
      </w:r>
      <w:r w:rsidRPr="006C31A8">
        <w:t xml:space="preserve">. </w:t>
      </w:r>
      <w:r w:rsidR="00582A8E">
        <w:t xml:space="preserve">Komplikovano je uporediti </w:t>
      </w:r>
      <w:r w:rsidRPr="006C31A8">
        <w:t>kvalitet koje nude</w:t>
      </w:r>
      <w:r w:rsidR="00582A8E">
        <w:t xml:space="preserve"> izdavačke kuće</w:t>
      </w:r>
      <w:r w:rsidRPr="006C31A8">
        <w:t>, jer su naizgled sve iste i samo se razlikuju u nazivu, a ipak nije tako. Ova aplikacija nastoji da sve ove probleme reši, ili ih barem olakša u znatnoj meri: centralizovan sistem sa svim neophodnim informacijama</w:t>
      </w:r>
      <w:r w:rsidR="0042649E">
        <w:t xml:space="preserve"> o sadržaju </w:t>
      </w:r>
      <w:r w:rsidRPr="006C31A8">
        <w:t xml:space="preserve">i promocijama kakve naš sistem nudi deluje kao jedna od solucija. </w:t>
      </w:r>
      <w:r w:rsidR="0058515E">
        <w:t>Korisnici</w:t>
      </w:r>
      <w:r w:rsidRPr="006C31A8">
        <w:t xml:space="preserve"> naše aplikacije će na jednom mestu imati uvid o svim delima trenutno dostupnim na tržištu, kao i o autorima i izdavačkim kućama koje ih publikuju, uz mogućnost </w:t>
      </w:r>
      <w:r w:rsidR="0042649E">
        <w:t xml:space="preserve">ostavljanja i čitanja </w:t>
      </w:r>
      <w:r w:rsidRPr="006C31A8">
        <w:t xml:space="preserve">recenzija </w:t>
      </w:r>
      <w:r w:rsidR="00B932B4">
        <w:t>isti</w:t>
      </w:r>
      <w:r w:rsidR="0058515E">
        <w:t>h</w:t>
      </w:r>
      <w:r w:rsidRPr="006C31A8">
        <w:t>, uz mesečno rangiranje najboljih</w:t>
      </w:r>
      <w:r>
        <w:t xml:space="preserve"> dela, autora i kuća</w:t>
      </w:r>
      <w:r w:rsidRPr="006C31A8">
        <w:t xml:space="preserve"> </w:t>
      </w:r>
      <w:r>
        <w:t xml:space="preserve">kao </w:t>
      </w:r>
      <w:r w:rsidRPr="006C31A8">
        <w:t xml:space="preserve">i </w:t>
      </w:r>
      <w:r w:rsidRPr="006C31A8">
        <w:lastRenderedPageBreak/>
        <w:t>njihovu zasluženu reklamaciju.</w:t>
      </w:r>
      <w:r w:rsidR="0058515E">
        <w:t xml:space="preserve"> Kroz</w:t>
      </w:r>
      <w:r w:rsidRPr="006C31A8">
        <w:t xml:space="preserve"> razne mogućnosti pretrage (na konkretno delo, autora ili</w:t>
      </w:r>
      <w:r w:rsidR="0042649E">
        <w:t xml:space="preserve"> izdavač</w:t>
      </w:r>
      <w:r w:rsidR="0058515E">
        <w:t>k</w:t>
      </w:r>
      <w:r w:rsidR="0042649E">
        <w:t>u kuću</w:t>
      </w:r>
      <w:r w:rsidRPr="006C31A8">
        <w:t>)</w:t>
      </w:r>
      <w:r w:rsidR="0042649E">
        <w:t xml:space="preserve"> </w:t>
      </w:r>
      <w:r w:rsidR="009A2419">
        <w:t xml:space="preserve">će </w:t>
      </w:r>
      <w:r w:rsidRPr="006C31A8">
        <w:t>moći da pristupe najrazličitij</w:t>
      </w:r>
      <w:r w:rsidR="009A2419">
        <w:t xml:space="preserve">im izdanjima </w:t>
      </w:r>
      <w:r w:rsidRPr="006C31A8">
        <w:t xml:space="preserve">svih izdavačkih kuća i sami izaberu ono što im najviše prija, kao i da se pretplate na sadržaj koji određeni autor ili izdavačka kuća </w:t>
      </w:r>
      <w:r w:rsidR="0042649E">
        <w:t>objavljuje</w:t>
      </w:r>
      <w:r w:rsidRPr="006C31A8">
        <w:t xml:space="preserve">, </w:t>
      </w:r>
      <w:r>
        <w:t>što uključuje</w:t>
      </w:r>
      <w:r w:rsidRPr="006C31A8">
        <w:t xml:space="preserve"> obaveštenja o ličnim komentarima ili citatima koje autori mogu svakodnevno postavljati, </w:t>
      </w:r>
      <w:r>
        <w:t xml:space="preserve">preporukama, </w:t>
      </w:r>
      <w:r w:rsidRPr="006C31A8">
        <w:t>novim knjigama koje su publikovane, akcijama ili popustima trenutno aktuelnim. Same izdavačke kuće će imati mogućnost učestvovanja u licitacijama</w:t>
      </w:r>
      <w:r w:rsidR="00B932B4">
        <w:t xml:space="preserve"> za nova dela koje autori odluče da objave</w:t>
      </w:r>
      <w:r w:rsidRPr="006C31A8">
        <w:t xml:space="preserve">, čime će se u </w:t>
      </w:r>
      <w:r w:rsidR="006655B6">
        <w:t>kvalitetna</w:t>
      </w:r>
      <w:r w:rsidRPr="006C31A8">
        <w:t xml:space="preserve"> dela ulagati više, što može biti prepoznato i nagrađeno visokim ocenama od strane korisnika.</w:t>
      </w:r>
      <w:r w:rsidR="009A2419">
        <w:t xml:space="preserve"> Sistemom ocenjivanja</w:t>
      </w:r>
      <w:r>
        <w:t>, korisnici dobijaju na kvalitetu sadržaja, a izdavačke kuće i autori na</w:t>
      </w:r>
      <w:r w:rsidR="009A2419">
        <w:t xml:space="preserve"> promociji</w:t>
      </w:r>
      <w:r>
        <w:t xml:space="preserve"> koja će biti dostupna na naslovnoj strani aplikacije</w:t>
      </w:r>
      <w:r w:rsidR="006655B6">
        <w:t xml:space="preserve"> i konačno dati prostor onima koji ga zaslužuju</w:t>
      </w:r>
      <w:r>
        <w:t>.</w:t>
      </w:r>
    </w:p>
    <w:p w14:paraId="27CEBD0C" w14:textId="008020A8" w:rsidR="006A6D88" w:rsidRPr="00223040" w:rsidRDefault="006A6D88" w:rsidP="00A21A1B">
      <w:pPr>
        <w:pStyle w:val="Heading1"/>
      </w:pPr>
      <w:bookmarkStart w:id="7" w:name="_Toc132233262"/>
      <w:r w:rsidRPr="00223040">
        <w:t>Kategorije korisnika</w:t>
      </w:r>
      <w:bookmarkEnd w:id="7"/>
    </w:p>
    <w:p w14:paraId="54C0A719" w14:textId="2DEFB684" w:rsidR="00B74B27" w:rsidRDefault="006A6D88" w:rsidP="006A6D88">
      <w:pPr>
        <w:pStyle w:val="Heading2"/>
      </w:pPr>
      <w:bookmarkStart w:id="8" w:name="_Toc132233263"/>
      <w:r w:rsidRPr="00223040">
        <w:t>Gost</w:t>
      </w:r>
      <w:r w:rsidR="004A3622">
        <w:t xml:space="preserve"> (neregistrovani korisnik)</w:t>
      </w:r>
      <w:bookmarkEnd w:id="8"/>
    </w:p>
    <w:p w14:paraId="6039A03F" w14:textId="41BA5CD8" w:rsidR="004A3622" w:rsidRPr="004A3622" w:rsidRDefault="004A3622" w:rsidP="004A3622">
      <w:pPr>
        <w:pStyle w:val="Content"/>
      </w:pPr>
      <w:r>
        <w:t>Gost ima najmanja prava pristupa. Gost može pretražiti određenu knjigu, autora</w:t>
      </w:r>
      <w:r w:rsidR="0078742D">
        <w:t xml:space="preserve">, </w:t>
      </w:r>
      <w:r>
        <w:t xml:space="preserve">izdavačku kuću </w:t>
      </w:r>
      <w:r w:rsidR="0078742D">
        <w:t xml:space="preserve">ili korisnika </w:t>
      </w:r>
      <w:r>
        <w:t xml:space="preserve">na osnovu </w:t>
      </w:r>
      <w:r w:rsidR="0078742D">
        <w:t xml:space="preserve">imena </w:t>
      </w:r>
      <w:r>
        <w:t>i videti informacije vezane za njih</w:t>
      </w:r>
      <w:r w:rsidR="0042649E">
        <w:t xml:space="preserve"> (uvid u spisak knjiga autora ili izdavačke kuće, njihov opis, objave...)</w:t>
      </w:r>
      <w:r>
        <w:t>. Gost može samo čitati recenzije.</w:t>
      </w:r>
    </w:p>
    <w:p w14:paraId="3765AA2B" w14:textId="2551CC9F" w:rsidR="00B74B27" w:rsidRDefault="00B74B27" w:rsidP="00B74B27">
      <w:pPr>
        <w:pStyle w:val="Heading2"/>
      </w:pPr>
      <w:bookmarkStart w:id="9" w:name="_Toc132233264"/>
      <w:r w:rsidRPr="00223040">
        <w:t>Korisnik</w:t>
      </w:r>
      <w:bookmarkEnd w:id="9"/>
    </w:p>
    <w:p w14:paraId="32A77443" w14:textId="45B1757C" w:rsidR="004A3622" w:rsidRDefault="004A3622" w:rsidP="004A3622">
      <w:pPr>
        <w:pStyle w:val="Content"/>
      </w:pPr>
      <w:r>
        <w:t xml:space="preserve">Korisnik, pored funkcionalnosti gosta, može da ostavlja nove ili menja </w:t>
      </w:r>
      <w:r w:rsidR="00B932B4">
        <w:t xml:space="preserve">sopstvene </w:t>
      </w:r>
      <w:r>
        <w:t xml:space="preserve">postojeće recenzije </w:t>
      </w:r>
      <w:r w:rsidR="00B20BF4">
        <w:t xml:space="preserve">knjigama, </w:t>
      </w:r>
      <w:r>
        <w:t>autorima</w:t>
      </w:r>
      <w:r w:rsidR="00C76633">
        <w:t>,</w:t>
      </w:r>
      <w:r>
        <w:t xml:space="preserve"> izdavačkim kućama</w:t>
      </w:r>
      <w:r w:rsidR="00C76633">
        <w:t xml:space="preserve"> i drugim korisnicima</w:t>
      </w:r>
      <w:r>
        <w:t xml:space="preserve">, može da se pretplati </w:t>
      </w:r>
      <w:r w:rsidR="00C26B90">
        <w:t>na</w:t>
      </w:r>
      <w:r w:rsidR="00E7099C">
        <w:t xml:space="preserve"> druge profile</w:t>
      </w:r>
      <w:r>
        <w:t>, nakon čega će mu se na glavnoj strani pojavljivati objave zapraćenih profila</w:t>
      </w:r>
      <w:r w:rsidR="00980D25">
        <w:t xml:space="preserve">. </w:t>
      </w:r>
      <w:r>
        <w:t>Ulogovani korisnik može dodati omiljen</w:t>
      </w:r>
      <w:r w:rsidR="009D04B0">
        <w:t xml:space="preserve">a književna dela </w:t>
      </w:r>
      <w:r>
        <w:t>u kolekciju</w:t>
      </w:r>
      <w:r w:rsidR="00B20BF4">
        <w:t>, koj</w:t>
      </w:r>
      <w:r w:rsidR="0087026D">
        <w:t>a</w:t>
      </w:r>
      <w:r w:rsidR="00B20BF4">
        <w:t xml:space="preserve"> </w:t>
      </w:r>
      <w:r w:rsidR="0087026D">
        <w:t>je</w:t>
      </w:r>
      <w:r w:rsidR="00B20BF4">
        <w:t xml:space="preserve"> javno vidljiv</w:t>
      </w:r>
      <w:r w:rsidR="0087026D">
        <w:t>a</w:t>
      </w:r>
      <w:r w:rsidR="0042649E">
        <w:t xml:space="preserve"> na njegovom profilu, zajedno sa slikom</w:t>
      </w:r>
      <w:r w:rsidR="008E1B9E">
        <w:t xml:space="preserve">, </w:t>
      </w:r>
      <w:r w:rsidR="0042649E">
        <w:t>opisom</w:t>
      </w:r>
      <w:r w:rsidR="008E1B9E">
        <w:t xml:space="preserve"> i </w:t>
      </w:r>
      <w:r w:rsidR="00A505C6">
        <w:t xml:space="preserve">sopstvenim </w:t>
      </w:r>
      <w:r w:rsidR="008E1B9E">
        <w:t>sadržajem</w:t>
      </w:r>
      <w:r w:rsidR="00A505C6">
        <w:t xml:space="preserve"> koji može postavljati</w:t>
      </w:r>
      <w:r>
        <w:t>.</w:t>
      </w:r>
    </w:p>
    <w:p w14:paraId="7EB49A91" w14:textId="03217854" w:rsidR="006655B6" w:rsidRDefault="00223040" w:rsidP="004A3622">
      <w:pPr>
        <w:pStyle w:val="Heading2"/>
      </w:pPr>
      <w:bookmarkStart w:id="10" w:name="_Toc132233265"/>
      <w:r>
        <w:t>A</w:t>
      </w:r>
      <w:r w:rsidR="006655B6">
        <w:t>utor</w:t>
      </w:r>
      <w:bookmarkEnd w:id="10"/>
    </w:p>
    <w:p w14:paraId="3611E7FD" w14:textId="4C01E1CA" w:rsidR="00C26B90" w:rsidRPr="00C26B90" w:rsidRDefault="00C26B90" w:rsidP="00C26B90">
      <w:pPr>
        <w:pStyle w:val="Content"/>
      </w:pPr>
      <w:r>
        <w:t>Svaki autor će takođe, kao i korisnik, imati svoj profil koji će pored slike, opisa i osnovnih informacija sadržati i povezane izdavače kuće (u kojima ima barem jednu publikaciju), knjige koje je napisao, recenzije korisnika, kao i sadržaj koji objavljuj</w:t>
      </w:r>
      <w:r w:rsidR="00F839D8">
        <w:t>e</w:t>
      </w:r>
      <w:r>
        <w:t xml:space="preserve"> kao što su izdavanje novih knjiga, lične objave i komentari, citati i slično.</w:t>
      </w:r>
    </w:p>
    <w:p w14:paraId="719D08F3" w14:textId="043193EC" w:rsidR="006655B6" w:rsidRDefault="006655B6" w:rsidP="006655B6">
      <w:pPr>
        <w:pStyle w:val="Heading2"/>
      </w:pPr>
      <w:bookmarkStart w:id="11" w:name="_Toc132233266"/>
      <w:r>
        <w:t>Izdavačka kuća</w:t>
      </w:r>
      <w:bookmarkEnd w:id="11"/>
    </w:p>
    <w:p w14:paraId="7D046660" w14:textId="7EE6B8F7" w:rsidR="00C26B90" w:rsidRPr="00C26B90" w:rsidRDefault="003637FA" w:rsidP="00C26B90">
      <w:pPr>
        <w:pStyle w:val="Content"/>
      </w:pPr>
      <w:r>
        <w:t xml:space="preserve">Svaka izdavačka kuća će takođe, kao autor i korisnik, imati svoj profil gde se mogu naći informacije poput opisa, </w:t>
      </w:r>
      <w:r w:rsidR="00294986">
        <w:t>katalog</w:t>
      </w:r>
      <w:r>
        <w:t xml:space="preserve"> knjiga, sadržaj koji objavljuje (</w:t>
      </w:r>
      <w:r w:rsidR="00A32FE3">
        <w:t xml:space="preserve">reklamianje </w:t>
      </w:r>
      <w:r>
        <w:t>nova izdanja, popusti, akcije i slično), recenzije kuće od strane korisnika, broj korisnika koji prate kuću, kao i autori koji su povezani sa datom izdavačkom kućom. Izdavačka kuća takođe može da doda novu knjigu koju nudi.</w:t>
      </w:r>
    </w:p>
    <w:p w14:paraId="210983E6" w14:textId="0A9023B7" w:rsidR="006655B6" w:rsidRDefault="006655B6" w:rsidP="006655B6">
      <w:pPr>
        <w:pStyle w:val="Heading2"/>
      </w:pPr>
      <w:bookmarkStart w:id="12" w:name="_Toc132233267"/>
      <w:r>
        <w:lastRenderedPageBreak/>
        <w:t>Administrator</w:t>
      </w:r>
      <w:bookmarkEnd w:id="12"/>
    </w:p>
    <w:p w14:paraId="56B6DBE7" w14:textId="58D62EB6" w:rsidR="003E28B5" w:rsidRPr="003E28B5" w:rsidRDefault="003E28B5" w:rsidP="00F00D51">
      <w:pPr>
        <w:pStyle w:val="Content"/>
      </w:pPr>
      <w:r>
        <w:t xml:space="preserve">Administratori su zaduženi </w:t>
      </w:r>
      <w:r w:rsidR="005E53E4">
        <w:t xml:space="preserve">za održavanje sadržaja, </w:t>
      </w:r>
      <w:r>
        <w:t>korisničkih naloga</w:t>
      </w:r>
      <w:r w:rsidR="005E53E4">
        <w:t xml:space="preserve">, </w:t>
      </w:r>
      <w:r>
        <w:t xml:space="preserve">uklanjanja </w:t>
      </w:r>
      <w:r w:rsidR="0034475A">
        <w:t>neprikladnih naloga</w:t>
      </w:r>
      <w:r w:rsidR="00232ABE">
        <w:t>, sadržaja i recenzija</w:t>
      </w:r>
      <w:r w:rsidR="0034475A">
        <w:t>.</w:t>
      </w:r>
    </w:p>
    <w:p w14:paraId="22DFCCF8" w14:textId="2267371F" w:rsidR="0041188B" w:rsidRPr="0041188B" w:rsidRDefault="008C59D8" w:rsidP="0041188B">
      <w:pPr>
        <w:pStyle w:val="Heading1"/>
      </w:pPr>
      <w:bookmarkStart w:id="13" w:name="_Toc132233268"/>
      <w:r>
        <w:t>Opis proizvoda</w:t>
      </w:r>
      <w:bookmarkEnd w:id="13"/>
    </w:p>
    <w:p w14:paraId="66735F75" w14:textId="18CA760C" w:rsidR="008C59D8" w:rsidRDefault="00E1271D" w:rsidP="008C59D8">
      <w:pPr>
        <w:pStyle w:val="Heading2"/>
      </w:pPr>
      <w:bookmarkStart w:id="14" w:name="_Toc132233269"/>
      <w:r>
        <w:t>Pregled arhitekture sistema</w:t>
      </w:r>
      <w:bookmarkEnd w:id="14"/>
    </w:p>
    <w:p w14:paraId="71840291" w14:textId="77777777" w:rsidR="002B608A" w:rsidRDefault="0041188B" w:rsidP="00BE08FA">
      <w:pPr>
        <w:pStyle w:val="Content"/>
      </w:pPr>
      <w:r>
        <w:t xml:space="preserve">Sistem je zamišljen na bazi dinamičkog Internet sajta postavljenog na web server koji podržava </w:t>
      </w:r>
      <w:r w:rsidR="00BE08FA">
        <w:br/>
      </w:r>
      <w:r>
        <w:t>PHP i Ajax</w:t>
      </w:r>
      <w:r w:rsidR="00BE08FA">
        <w:t xml:space="preserve"> (ili alternativno Python i Django, što će biti revidirano i potvrđeno u nekoj od narednih verzija ovog dokumenta)</w:t>
      </w:r>
      <w:r>
        <w:t>. Postoji i server na kome je baza podataka MySQL u kojoj se čuvaju</w:t>
      </w:r>
      <w:r w:rsidR="002B608A">
        <w:t>:</w:t>
      </w:r>
    </w:p>
    <w:p w14:paraId="25D5911B" w14:textId="5986C32A" w:rsidR="002B608A" w:rsidRDefault="00F52067" w:rsidP="002B608A">
      <w:pPr>
        <w:pStyle w:val="Content"/>
        <w:numPr>
          <w:ilvl w:val="0"/>
          <w:numId w:val="9"/>
        </w:numPr>
      </w:pPr>
      <w:r>
        <w:t>s</w:t>
      </w:r>
      <w:r w:rsidR="00BE08FA">
        <w:t>adržaj koji sistem nudi, poput različitih knjiga, recenzija, ličnih komentara i objava</w:t>
      </w:r>
    </w:p>
    <w:p w14:paraId="0715D911" w14:textId="18C0ABBB" w:rsidR="002B608A" w:rsidRDefault="0041188B" w:rsidP="002B608A">
      <w:pPr>
        <w:pStyle w:val="Content"/>
        <w:numPr>
          <w:ilvl w:val="0"/>
          <w:numId w:val="9"/>
        </w:numPr>
      </w:pPr>
      <w:r>
        <w:t xml:space="preserve">podaci o nalozima </w:t>
      </w:r>
      <w:r w:rsidR="00BE08FA">
        <w:t>administratora</w:t>
      </w:r>
      <w:r>
        <w:t xml:space="preserve"> i registrovanih korisnika</w:t>
      </w:r>
      <w:r w:rsidR="00BE08FA">
        <w:t>, kao</w:t>
      </w:r>
      <w:r>
        <w:t xml:space="preserve"> i njihove šifre za pristup</w:t>
      </w:r>
      <w:r w:rsidR="00BE08FA">
        <w:t xml:space="preserve"> i autorizaciju</w:t>
      </w:r>
    </w:p>
    <w:p w14:paraId="18313609" w14:textId="679A9161" w:rsidR="00E1271D" w:rsidRDefault="0041188B" w:rsidP="002B608A">
      <w:pPr>
        <w:pStyle w:val="Content"/>
      </w:pPr>
      <w:r>
        <w:t>Web server uz</w:t>
      </w:r>
      <w:r w:rsidR="00BE08FA">
        <w:t xml:space="preserve"> </w:t>
      </w:r>
      <w:r>
        <w:t>pomoć (backend realizacije) PHP upita i pristupa bazi podataka kreira statički HTML (frontend)</w:t>
      </w:r>
      <w:r w:rsidR="00BE08FA">
        <w:t xml:space="preserve"> </w:t>
      </w:r>
      <w:r>
        <w:t>kod koji se prosleđuje zainteresovanom Internet posetiocu</w:t>
      </w:r>
      <w:r w:rsidR="00BE08FA">
        <w:t xml:space="preserve"> naše aplikacije</w:t>
      </w:r>
      <w:r>
        <w:t>.</w:t>
      </w:r>
      <w:r w:rsidR="00BE08FA">
        <w:t xml:space="preserve"> </w:t>
      </w:r>
    </w:p>
    <w:p w14:paraId="23A40684" w14:textId="247DFA50" w:rsidR="00E1271D" w:rsidRDefault="00E1271D" w:rsidP="00E1271D">
      <w:pPr>
        <w:pStyle w:val="Heading2"/>
      </w:pPr>
      <w:bookmarkStart w:id="15" w:name="_Toc132233270"/>
      <w:r>
        <w:t>Pregled karakteristika</w:t>
      </w:r>
      <w:bookmarkEnd w:id="15"/>
    </w:p>
    <w:tbl>
      <w:tblPr>
        <w:tblStyle w:val="TableGrid"/>
        <w:tblW w:w="10562" w:type="dxa"/>
        <w:tblInd w:w="288" w:type="dxa"/>
        <w:tblLook w:val="04A0" w:firstRow="1" w:lastRow="0" w:firstColumn="1" w:lastColumn="0" w:noHBand="0" w:noVBand="1"/>
      </w:tblPr>
      <w:tblGrid>
        <w:gridCol w:w="5281"/>
        <w:gridCol w:w="5281"/>
      </w:tblGrid>
      <w:tr w:rsidR="009E7C4D" w14:paraId="5FB56EE5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7162A4EC" w14:textId="2371AA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 xml:space="preserve">Korist za </w:t>
            </w:r>
            <w:r w:rsidR="00A32FE3">
              <w:rPr>
                <w:b/>
                <w:bCs/>
                <w:sz w:val="32"/>
                <w:szCs w:val="28"/>
                <w:u w:val="single"/>
              </w:rPr>
              <w:t>klijenta</w:t>
            </w:r>
          </w:p>
        </w:tc>
        <w:tc>
          <w:tcPr>
            <w:tcW w:w="5281" w:type="dxa"/>
            <w:vAlign w:val="center"/>
          </w:tcPr>
          <w:p w14:paraId="705DF60E" w14:textId="2DBAED33" w:rsidR="009E7C4D" w:rsidRPr="009E7C4D" w:rsidRDefault="009E7C4D" w:rsidP="009E7C4D">
            <w:pPr>
              <w:pStyle w:val="Content"/>
              <w:ind w:left="0" w:firstLine="0"/>
              <w:jc w:val="center"/>
              <w:rPr>
                <w:b/>
                <w:bCs/>
                <w:sz w:val="32"/>
                <w:szCs w:val="28"/>
                <w:u w:val="single"/>
              </w:rPr>
            </w:pPr>
            <w:r w:rsidRPr="009E7C4D">
              <w:rPr>
                <w:b/>
                <w:bCs/>
                <w:sz w:val="32"/>
                <w:szCs w:val="28"/>
                <w:u w:val="single"/>
              </w:rPr>
              <w:t>Karakteristika koja je obezbeđuje</w:t>
            </w:r>
          </w:p>
        </w:tc>
      </w:tr>
      <w:tr w:rsidR="009E7C4D" w14:paraId="40CBB33A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E6C321D" w14:textId="2DBAC133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Personalizovani sadržaj naslovne strane</w:t>
            </w:r>
          </w:p>
        </w:tc>
        <w:tc>
          <w:tcPr>
            <w:tcW w:w="5281" w:type="dxa"/>
            <w:vAlign w:val="center"/>
          </w:tcPr>
          <w:p w14:paraId="27CB6418" w14:textId="6E43DEC1" w:rsidR="009E7C4D" w:rsidRPr="009E7C4D" w:rsidRDefault="00A32FE3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Nalog koji korinsnik napravi i za njega uređuje sadržaj koji prati</w:t>
            </w:r>
          </w:p>
        </w:tc>
      </w:tr>
      <w:tr w:rsidR="009E7C4D" w14:paraId="563C0014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61A78EFC" w14:textId="367BCAFD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Platformska nezavisnost</w:t>
            </w:r>
          </w:p>
        </w:tc>
        <w:tc>
          <w:tcPr>
            <w:tcW w:w="5281" w:type="dxa"/>
            <w:vAlign w:val="center"/>
          </w:tcPr>
          <w:p w14:paraId="74254E5B" w14:textId="65ABB687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Aplikacija se zasniva na tehnologiji koja nije platformski orijentisana</w:t>
            </w:r>
          </w:p>
        </w:tc>
      </w:tr>
      <w:tr w:rsidR="009E7C4D" w14:paraId="7EFBC82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56DBE564" w14:textId="72C487A9" w:rsidR="009E7C4D" w:rsidRPr="009E7C4D" w:rsidRDefault="009E7C4D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Velika raspolo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ivost sistema, konzistentnost informacija</w:t>
            </w:r>
          </w:p>
        </w:tc>
        <w:tc>
          <w:tcPr>
            <w:tcW w:w="5281" w:type="dxa"/>
            <w:vAlign w:val="center"/>
          </w:tcPr>
          <w:p w14:paraId="4CFC1D45" w14:textId="1257921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Kaskadn</w:t>
            </w:r>
            <w:r w:rsidR="006012EC">
              <w:rPr>
                <w:sz w:val="26"/>
                <w:szCs w:val="26"/>
              </w:rPr>
              <w:t>o</w:t>
            </w:r>
            <w:r>
              <w:rPr>
                <w:sz w:val="26"/>
                <w:szCs w:val="26"/>
              </w:rPr>
              <w:t xml:space="preserve"> a</w:t>
            </w:r>
            <w:r w:rsidR="009D1B1D">
              <w:rPr>
                <w:sz w:val="26"/>
                <w:szCs w:val="26"/>
              </w:rPr>
              <w:t>ž</w:t>
            </w:r>
            <w:r>
              <w:rPr>
                <w:sz w:val="26"/>
                <w:szCs w:val="26"/>
              </w:rPr>
              <w:t>uriranje podataka u bazi</w:t>
            </w:r>
          </w:p>
        </w:tc>
      </w:tr>
      <w:tr w:rsidR="009E7C4D" w14:paraId="6CE8C380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4B35BCF9" w14:textId="375CCEEA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Jednostavno korišćenje sajta</w:t>
            </w:r>
          </w:p>
        </w:tc>
        <w:tc>
          <w:tcPr>
            <w:tcW w:w="5281" w:type="dxa"/>
            <w:vAlign w:val="center"/>
          </w:tcPr>
          <w:p w14:paraId="679F7F6F" w14:textId="63095B44" w:rsidR="009E7C4D" w:rsidRPr="009E7C4D" w:rsidRDefault="00B47D32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Korišćenjem HTML5 i CSS3 tehnologije, </w:t>
            </w:r>
            <w:r w:rsidR="00FB46C6">
              <w:rPr>
                <w:sz w:val="26"/>
                <w:szCs w:val="26"/>
              </w:rPr>
              <w:t>održana preglednost sajta</w:t>
            </w:r>
          </w:p>
        </w:tc>
      </w:tr>
      <w:tr w:rsidR="009E7C4D" w14:paraId="1A45F9A3" w14:textId="77777777" w:rsidTr="009E7C4D">
        <w:trPr>
          <w:trHeight w:val="794"/>
        </w:trPr>
        <w:tc>
          <w:tcPr>
            <w:tcW w:w="5281" w:type="dxa"/>
            <w:vAlign w:val="center"/>
          </w:tcPr>
          <w:p w14:paraId="38A10135" w14:textId="7750F64A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Lako administriranje</w:t>
            </w:r>
          </w:p>
        </w:tc>
        <w:tc>
          <w:tcPr>
            <w:tcW w:w="5281" w:type="dxa"/>
            <w:vAlign w:val="center"/>
          </w:tcPr>
          <w:p w14:paraId="13B823E6" w14:textId="04DB4BE4" w:rsidR="009E7C4D" w:rsidRPr="009E7C4D" w:rsidRDefault="00FB46C6" w:rsidP="009E7C4D">
            <w:pPr>
              <w:pStyle w:val="Content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Administrator</w:t>
            </w:r>
            <w:r w:rsidR="00AE7583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 xml:space="preserve"> pristupaju sistemu kroz posebnu formu, koja im daje posebne mogućnosti</w:t>
            </w:r>
          </w:p>
        </w:tc>
      </w:tr>
    </w:tbl>
    <w:p w14:paraId="778195B9" w14:textId="4159D683" w:rsidR="00E1271D" w:rsidRDefault="00E1271D" w:rsidP="00E1271D">
      <w:pPr>
        <w:pStyle w:val="Content"/>
      </w:pPr>
    </w:p>
    <w:p w14:paraId="2E87469E" w14:textId="2A28145B" w:rsidR="00E1271D" w:rsidRDefault="00E1271D" w:rsidP="00A21A1B">
      <w:pPr>
        <w:pStyle w:val="Heading1"/>
      </w:pPr>
      <w:bookmarkStart w:id="16" w:name="_Toc132233271"/>
      <w:r>
        <w:lastRenderedPageBreak/>
        <w:t>Funkcionalni zahtevi</w:t>
      </w:r>
      <w:bookmarkEnd w:id="16"/>
    </w:p>
    <w:p w14:paraId="14E39C2E" w14:textId="01181C41" w:rsidR="00FB46C6" w:rsidRDefault="00473686" w:rsidP="00FB46C6">
      <w:pPr>
        <w:pStyle w:val="Heading2"/>
      </w:pPr>
      <w:bookmarkStart w:id="17" w:name="_Toc132233272"/>
      <w:r>
        <w:t>Prijava na sistem</w:t>
      </w:r>
      <w:r w:rsidR="00E1271D">
        <w:t xml:space="preserve"> </w:t>
      </w:r>
      <w:r w:rsidR="00E230B8">
        <w:t xml:space="preserve">i odjava </w:t>
      </w:r>
      <w:r w:rsidR="0041188B">
        <w:t>različitih kategorija korisnika</w:t>
      </w:r>
      <w:bookmarkEnd w:id="17"/>
    </w:p>
    <w:p w14:paraId="0B4C3C23" w14:textId="7A8BC46E" w:rsidR="006E04B7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Registracija korisnika</w:t>
      </w:r>
    </w:p>
    <w:p w14:paraId="5EFBAFC9" w14:textId="1C9F155A" w:rsidR="006E04B7" w:rsidRPr="006E04B7" w:rsidRDefault="006E04B7" w:rsidP="006E04B7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korisnika, nudi se posebna forma </w:t>
      </w:r>
      <w:r w:rsidR="006012EC">
        <w:rPr>
          <w:szCs w:val="24"/>
        </w:rPr>
        <w:t>kojom se popunjavaju</w:t>
      </w:r>
      <w:r>
        <w:rPr>
          <w:szCs w:val="24"/>
        </w:rPr>
        <w:t xml:space="preserve"> osnovne informacije (kao što su ime, prezime, datum rođenja i slično)</w:t>
      </w:r>
    </w:p>
    <w:p w14:paraId="1F23E093" w14:textId="656C2743" w:rsidR="006E04B7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autora</w:t>
      </w:r>
    </w:p>
    <w:p w14:paraId="012B2F2D" w14:textId="1FD194DF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>Prilikom registracije autora, nudi se posebna forma nalik na formu za registraciju korisnika, uz dodavanje dodatnih informacija o svojoj biografiji i književnoj istoriji</w:t>
      </w:r>
      <w:r w:rsidR="00592934">
        <w:rPr>
          <w:szCs w:val="24"/>
        </w:rPr>
        <w:t>,</w:t>
      </w:r>
      <w:r w:rsidR="006012EC">
        <w:rPr>
          <w:szCs w:val="24"/>
        </w:rPr>
        <w:t xml:space="preserve"> </w:t>
      </w:r>
      <w:r w:rsidR="00592934">
        <w:rPr>
          <w:szCs w:val="24"/>
        </w:rPr>
        <w:t>u</w:t>
      </w:r>
      <w:r>
        <w:rPr>
          <w:szCs w:val="24"/>
        </w:rPr>
        <w:t xml:space="preserve"> slučaju da je deo sadržaja već publikovan od strane neke od izdavačkih kuća</w:t>
      </w:r>
      <w:r w:rsidR="006012EC">
        <w:rPr>
          <w:szCs w:val="24"/>
        </w:rPr>
        <w:t>.</w:t>
      </w:r>
    </w:p>
    <w:p w14:paraId="079E3D9C" w14:textId="16D17D34" w:rsidR="00473686" w:rsidRPr="00A4719A" w:rsidRDefault="006E04B7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 xml:space="preserve">Registracija </w:t>
      </w:r>
      <w:r w:rsidR="00473686" w:rsidRPr="00A4719A">
        <w:rPr>
          <w:sz w:val="28"/>
          <w:szCs w:val="28"/>
          <w:u w:val="single"/>
        </w:rPr>
        <w:t>izdavačkih kuća</w:t>
      </w:r>
    </w:p>
    <w:p w14:paraId="7DBCDEE5" w14:textId="49B1AF90" w:rsidR="007D365C" w:rsidRPr="007D365C" w:rsidRDefault="007D365C" w:rsidP="007D365C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registracije izdavačkih kuća, nudi se posebna forma </w:t>
      </w:r>
      <w:r w:rsidR="002C19B2">
        <w:rPr>
          <w:szCs w:val="24"/>
        </w:rPr>
        <w:t>na kojoj je potrebno dostaviti podatke o nazivu</w:t>
      </w:r>
      <w:r>
        <w:rPr>
          <w:szCs w:val="24"/>
        </w:rPr>
        <w:t>, uz dodavanje dodatnih informacija o svojoj</w:t>
      </w:r>
      <w:r w:rsidR="00145DD2">
        <w:rPr>
          <w:szCs w:val="24"/>
        </w:rPr>
        <w:t xml:space="preserve"> istoriji, lokaciji, opciono i dodavanje informacija o prodajnim mestima (ukoliko takva postoje).</w:t>
      </w:r>
    </w:p>
    <w:p w14:paraId="2524A75B" w14:textId="63D47264" w:rsidR="00473686" w:rsidRPr="00A4719A" w:rsidRDefault="00473686" w:rsidP="00473686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Autorizacija različitih kategorija korisnika</w:t>
      </w:r>
    </w:p>
    <w:p w14:paraId="01D92ABE" w14:textId="6B52FF6F" w:rsidR="006F73B4" w:rsidRDefault="006F73B4" w:rsidP="006F73B4">
      <w:pPr>
        <w:pStyle w:val="Content"/>
        <w:numPr>
          <w:ilvl w:val="1"/>
          <w:numId w:val="9"/>
        </w:numPr>
        <w:rPr>
          <w:szCs w:val="24"/>
        </w:rPr>
      </w:pPr>
      <w:r>
        <w:rPr>
          <w:szCs w:val="24"/>
        </w:rPr>
        <w:t xml:space="preserve">Prilikom pristupa na sistem od strane registrovanih korisnika, neophodno je uneti </w:t>
      </w:r>
      <w:r w:rsidR="007578A9">
        <w:rPr>
          <w:szCs w:val="24"/>
        </w:rPr>
        <w:t xml:space="preserve">par </w:t>
      </w:r>
      <w:r>
        <w:rPr>
          <w:szCs w:val="24"/>
        </w:rPr>
        <w:t xml:space="preserve">korisničko ime i šifru koji se poklapaju sa nekom od </w:t>
      </w:r>
      <w:r w:rsidR="007578A9">
        <w:rPr>
          <w:szCs w:val="24"/>
        </w:rPr>
        <w:t>postojećih parova</w:t>
      </w:r>
      <w:r>
        <w:rPr>
          <w:szCs w:val="24"/>
        </w:rPr>
        <w:t xml:space="preserve"> unutar baze podataka</w:t>
      </w:r>
      <w:r w:rsidR="007578A9">
        <w:rPr>
          <w:szCs w:val="24"/>
        </w:rPr>
        <w:t>,</w:t>
      </w:r>
      <w:r>
        <w:rPr>
          <w:szCs w:val="24"/>
        </w:rPr>
        <w:t xml:space="preserve"> unutar kategorije prijavljenog korisnika. Nakon uspešnog logovanja i autorizacije, korisnici pristupaju sajtu sa privilegijama one kategorije korisnika kojoj pripadaju.</w:t>
      </w:r>
    </w:p>
    <w:p w14:paraId="727DB0D9" w14:textId="5EEDB2F4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korisničke šifre za pristup nalogu</w:t>
      </w:r>
    </w:p>
    <w:p w14:paraId="5E68B892" w14:textId="095EC1D7" w:rsidR="00CE172B" w:rsidRDefault="00CE172B" w:rsidP="00F6683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U podešavanjima profila je moguće promeniti šifru za pristup nalogu. Mogućnost imaju</w:t>
      </w:r>
      <w:r w:rsidR="00F6683B">
        <w:rPr>
          <w:szCs w:val="24"/>
        </w:rPr>
        <w:t xml:space="preserve"> </w:t>
      </w:r>
      <w:r>
        <w:rPr>
          <w:szCs w:val="24"/>
        </w:rPr>
        <w:t>sve kategorije korisnika osim gostiju.</w:t>
      </w:r>
    </w:p>
    <w:p w14:paraId="5066205F" w14:textId="6FC947DC" w:rsidR="00CE172B" w:rsidRPr="00A4719A" w:rsidRDefault="00CE172B" w:rsidP="00CE172B">
      <w:pPr>
        <w:pStyle w:val="Content"/>
        <w:numPr>
          <w:ilvl w:val="0"/>
          <w:numId w:val="16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Promena informacija o nalogu</w:t>
      </w:r>
    </w:p>
    <w:p w14:paraId="272C427E" w14:textId="45D8D827" w:rsidR="000A6EF9" w:rsidRDefault="00CE172B" w:rsidP="000A6EF9">
      <w:pPr>
        <w:pStyle w:val="Content"/>
        <w:numPr>
          <w:ilvl w:val="1"/>
          <w:numId w:val="16"/>
        </w:numPr>
        <w:rPr>
          <w:szCs w:val="24"/>
        </w:rPr>
      </w:pPr>
      <w:r w:rsidRPr="00CE172B">
        <w:rPr>
          <w:szCs w:val="24"/>
        </w:rPr>
        <w:t>U podešavanjima profila moguće je promeniti informacije o profilu (opis, adresu, datum</w:t>
      </w:r>
      <w:r w:rsidR="00F6683B">
        <w:rPr>
          <w:szCs w:val="24"/>
        </w:rPr>
        <w:t xml:space="preserve"> </w:t>
      </w:r>
      <w:r w:rsidRPr="00CE172B">
        <w:rPr>
          <w:szCs w:val="24"/>
        </w:rPr>
        <w:t>rođenja, lokaciju...). Mogućnost imaju sve kategorije korisnika osim gostiju.</w:t>
      </w:r>
    </w:p>
    <w:p w14:paraId="4C6812A2" w14:textId="7D3D7C69" w:rsidR="000A6EF9" w:rsidRPr="000A6EF9" w:rsidRDefault="000A6EF9" w:rsidP="000A6EF9">
      <w:pPr>
        <w:pStyle w:val="Content"/>
        <w:numPr>
          <w:ilvl w:val="0"/>
          <w:numId w:val="16"/>
        </w:numPr>
        <w:rPr>
          <w:szCs w:val="24"/>
        </w:rPr>
      </w:pPr>
      <w:r>
        <w:rPr>
          <w:sz w:val="28"/>
          <w:szCs w:val="28"/>
          <w:u w:val="single"/>
        </w:rPr>
        <w:t>Odjava korisnika sa sistema</w:t>
      </w:r>
    </w:p>
    <w:p w14:paraId="2E484C0C" w14:textId="3656C9CB" w:rsidR="006012EC" w:rsidRPr="008E3105" w:rsidRDefault="000A6EF9" w:rsidP="008E3105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Nakon uspešne prijave na sistem, svaka od kategorija korisnika (osim gostiju) će imati mogućnost odjave sa istog, klikom na posebno dugme u okviru zaglavlja stranice.</w:t>
      </w:r>
    </w:p>
    <w:p w14:paraId="67D20E88" w14:textId="21E46513" w:rsidR="008E08A0" w:rsidRDefault="008E08A0" w:rsidP="00FB46C6">
      <w:pPr>
        <w:pStyle w:val="Heading2"/>
      </w:pPr>
      <w:bookmarkStart w:id="18" w:name="_Toc132233273"/>
      <w:r>
        <w:t xml:space="preserve">Funkcionalnosti </w:t>
      </w:r>
      <w:r w:rsidR="008A7824">
        <w:t xml:space="preserve">pretrage </w:t>
      </w:r>
      <w:r w:rsidR="00076B12">
        <w:t xml:space="preserve">i pregleda </w:t>
      </w:r>
      <w:r w:rsidR="008A7824">
        <w:t>instanci</w:t>
      </w:r>
      <w:bookmarkEnd w:id="18"/>
    </w:p>
    <w:p w14:paraId="449E0A1D" w14:textId="680D1CC6" w:rsidR="008A7824" w:rsidRPr="00A4719A" w:rsidRDefault="008A7824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 w:rsidRPr="00A4719A">
        <w:rPr>
          <w:sz w:val="28"/>
          <w:szCs w:val="28"/>
          <w:u w:val="single"/>
        </w:rPr>
        <w:t>Pretraga po nazivu</w:t>
      </w:r>
      <w:r w:rsidR="00320F23">
        <w:rPr>
          <w:sz w:val="28"/>
          <w:szCs w:val="28"/>
          <w:u w:val="single"/>
        </w:rPr>
        <w:t xml:space="preserve"> sortirane po oceni</w:t>
      </w:r>
      <w:r w:rsidR="0045714C">
        <w:rPr>
          <w:sz w:val="28"/>
          <w:szCs w:val="28"/>
          <w:u w:val="single"/>
        </w:rPr>
        <w:t xml:space="preserve"> rastuće</w:t>
      </w:r>
      <w:r w:rsidR="00E45FF8">
        <w:rPr>
          <w:sz w:val="28"/>
          <w:szCs w:val="28"/>
          <w:u w:val="single"/>
        </w:rPr>
        <w:t>/</w:t>
      </w:r>
      <w:r w:rsidR="0045714C">
        <w:rPr>
          <w:sz w:val="28"/>
          <w:szCs w:val="28"/>
          <w:u w:val="single"/>
        </w:rPr>
        <w:t>opadajuće</w:t>
      </w:r>
    </w:p>
    <w:p w14:paraId="3A8ADCB1" w14:textId="2683C222" w:rsidR="00A4719A" w:rsidRPr="00A4719A" w:rsidRDefault="00A4719A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 xml:space="preserve">Ukoliko </w:t>
      </w:r>
      <w:r w:rsidR="006F374F">
        <w:rPr>
          <w:szCs w:val="24"/>
        </w:rPr>
        <w:t xml:space="preserve">postoji </w:t>
      </w:r>
      <w:r>
        <w:rPr>
          <w:szCs w:val="24"/>
        </w:rPr>
        <w:t>delo, autor</w:t>
      </w:r>
      <w:r w:rsidR="00B240B4">
        <w:rPr>
          <w:szCs w:val="24"/>
        </w:rPr>
        <w:t xml:space="preserve">, izdavačka </w:t>
      </w:r>
      <w:r>
        <w:rPr>
          <w:szCs w:val="24"/>
        </w:rPr>
        <w:t xml:space="preserve">kuća </w:t>
      </w:r>
      <w:r w:rsidR="009618F2">
        <w:rPr>
          <w:szCs w:val="24"/>
        </w:rPr>
        <w:t xml:space="preserve">sa datim nazivom </w:t>
      </w:r>
      <w:r w:rsidR="00B240B4">
        <w:rPr>
          <w:szCs w:val="24"/>
        </w:rPr>
        <w:t xml:space="preserve">ili korisnik </w:t>
      </w:r>
      <w:r>
        <w:rPr>
          <w:szCs w:val="24"/>
        </w:rPr>
        <w:t xml:space="preserve">sa datim </w:t>
      </w:r>
      <w:r w:rsidR="009618F2">
        <w:rPr>
          <w:szCs w:val="24"/>
        </w:rPr>
        <w:t xml:space="preserve">korisničkim imenom </w:t>
      </w:r>
      <w:r>
        <w:rPr>
          <w:szCs w:val="24"/>
        </w:rPr>
        <w:t>u bazi, ono biva prikazano i klikom na njega, odlazimo na stranicu profila željenog entiteta.</w:t>
      </w:r>
      <w:r w:rsidR="00320F23">
        <w:rPr>
          <w:szCs w:val="24"/>
        </w:rPr>
        <w:t xml:space="preserve"> </w:t>
      </w:r>
      <w:r w:rsidR="0045714C">
        <w:rPr>
          <w:szCs w:val="24"/>
        </w:rPr>
        <w:t>Moguće je izabrati rastući ili opadajući prikaz.</w:t>
      </w:r>
      <w:r w:rsidR="009218A5">
        <w:rPr>
          <w:szCs w:val="24"/>
        </w:rPr>
        <w:t xml:space="preserve"> Ukoliko </w:t>
      </w:r>
      <w:r w:rsidR="00F1757A">
        <w:rPr>
          <w:szCs w:val="24"/>
        </w:rPr>
        <w:t>ključ pretrage ostane prazan, pretražuju se svi entiteti izabrane kategorije.</w:t>
      </w:r>
    </w:p>
    <w:p w14:paraId="688CC95D" w14:textId="29A6E096" w:rsidR="006E04B7" w:rsidRDefault="002A6775" w:rsidP="008A7824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bookmarkStart w:id="19" w:name="_Hlk130366641"/>
      <w:r>
        <w:rPr>
          <w:sz w:val="28"/>
          <w:szCs w:val="28"/>
          <w:u w:val="single"/>
        </w:rPr>
        <w:lastRenderedPageBreak/>
        <w:t>Prikaz</w:t>
      </w:r>
      <w:r w:rsidR="006E04B7" w:rsidRPr="00B55588">
        <w:rPr>
          <w:sz w:val="28"/>
          <w:szCs w:val="28"/>
          <w:u w:val="single"/>
        </w:rPr>
        <w:t xml:space="preserve"> najbolje ocenjenih književnih dela, autora i izdavačkih kuća u prethodno završenom mesec</w:t>
      </w:r>
      <w:r w:rsidR="00B55588">
        <w:rPr>
          <w:sz w:val="28"/>
          <w:szCs w:val="28"/>
          <w:u w:val="single"/>
        </w:rPr>
        <w:t>u</w:t>
      </w:r>
      <w:r w:rsidR="006E04B7" w:rsidRPr="00B55588">
        <w:rPr>
          <w:sz w:val="28"/>
          <w:szCs w:val="28"/>
          <w:u w:val="single"/>
        </w:rPr>
        <w:t xml:space="preserve"> na naslovnoj strani aplikacije</w:t>
      </w:r>
    </w:p>
    <w:bookmarkEnd w:id="19"/>
    <w:p w14:paraId="2D375505" w14:textId="0DA6AADA" w:rsidR="00B55588" w:rsidRDefault="00B55588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 xml:space="preserve">Na kraju svakog meseca, po automatizovanom sistemu se vrši rangiranje dela, autora i kuća po prosečnoj oceni, pa se na naslovnoj strani aplikacije </w:t>
      </w:r>
      <w:r w:rsidR="005E4ADF">
        <w:rPr>
          <w:szCs w:val="24"/>
        </w:rPr>
        <w:t xml:space="preserve">prikazuje najbolje ocenjeno delo, najbolje ocenjeni autor, kao </w:t>
      </w:r>
      <w:r w:rsidR="007D1A72">
        <w:rPr>
          <w:szCs w:val="24"/>
        </w:rPr>
        <w:t xml:space="preserve">i </w:t>
      </w:r>
      <w:r w:rsidR="005E4ADF">
        <w:rPr>
          <w:szCs w:val="24"/>
        </w:rPr>
        <w:t>najbolje ocenjena izdavačka kuća.</w:t>
      </w:r>
    </w:p>
    <w:p w14:paraId="5E1A0F59" w14:textId="1052C27D" w:rsidR="0015457B" w:rsidRDefault="0015457B" w:rsidP="0015457B">
      <w:pPr>
        <w:pStyle w:val="Content"/>
        <w:numPr>
          <w:ilvl w:val="0"/>
          <w:numId w:val="1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Prikaz</w:t>
      </w:r>
      <w:r w:rsidRPr="00B5558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pojedinačnog književnog dela</w:t>
      </w:r>
    </w:p>
    <w:p w14:paraId="4DF537D3" w14:textId="7BE70FE8" w:rsidR="0015457B" w:rsidRPr="00B55588" w:rsidRDefault="0015457B" w:rsidP="00CE172B">
      <w:pPr>
        <w:pStyle w:val="Content"/>
        <w:numPr>
          <w:ilvl w:val="1"/>
          <w:numId w:val="16"/>
        </w:numPr>
        <w:rPr>
          <w:szCs w:val="24"/>
        </w:rPr>
      </w:pPr>
      <w:r>
        <w:rPr>
          <w:szCs w:val="24"/>
        </w:rPr>
        <w:t>Stranica na kojoj pišu informacije o delu (naslov, ISBN, opis, autor, izdavačka kuća, prosečna ocena), kao i recenzije ostavljene od strane korisnika.</w:t>
      </w:r>
    </w:p>
    <w:p w14:paraId="740497D1" w14:textId="4E1B4006" w:rsidR="008E08A0" w:rsidRDefault="008E08A0" w:rsidP="008E08A0">
      <w:pPr>
        <w:pStyle w:val="Heading2"/>
      </w:pPr>
      <w:bookmarkStart w:id="20" w:name="_Toc132233274"/>
      <w:r>
        <w:t xml:space="preserve">Funkcionalnosti </w:t>
      </w:r>
      <w:r w:rsidR="008A7824">
        <w:t>recenzi</w:t>
      </w:r>
      <w:r w:rsidR="00AB6503">
        <w:t>ja</w:t>
      </w:r>
      <w:r w:rsidR="000C2C38">
        <w:t xml:space="preserve"> i kolekcija</w:t>
      </w:r>
      <w:bookmarkEnd w:id="20"/>
    </w:p>
    <w:p w14:paraId="7FB0CADE" w14:textId="20BEE0DE" w:rsidR="008E08A0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Čitanje postojećih recenzija</w:t>
      </w:r>
    </w:p>
    <w:p w14:paraId="55C556ED" w14:textId="29610299" w:rsidR="002848B0" w:rsidRPr="002848B0" w:rsidRDefault="002848B0" w:rsidP="00CE172B">
      <w:pPr>
        <w:pStyle w:val="Content"/>
        <w:numPr>
          <w:ilvl w:val="1"/>
          <w:numId w:val="16"/>
        </w:numPr>
        <w:rPr>
          <w:u w:val="single"/>
        </w:rPr>
      </w:pPr>
      <w:r>
        <w:t xml:space="preserve">Svaka kategorija </w:t>
      </w:r>
      <w:r w:rsidR="002D128A">
        <w:t xml:space="preserve">uloga </w:t>
      </w:r>
      <w:r>
        <w:t xml:space="preserve">može da </w:t>
      </w:r>
      <w:r w:rsidR="00AB6503">
        <w:t>na stranici</w:t>
      </w:r>
      <w:r>
        <w:t xml:space="preserve"> odgovarajuće</w:t>
      </w:r>
      <w:r w:rsidR="00AB6503">
        <w:t>g</w:t>
      </w:r>
      <w:r>
        <w:t xml:space="preserve"> del</w:t>
      </w:r>
      <w:r w:rsidR="00AB6503">
        <w:t>a</w:t>
      </w:r>
      <w:r>
        <w:t xml:space="preserve">, </w:t>
      </w:r>
      <w:r w:rsidR="00DA40D7">
        <w:t xml:space="preserve">običnog ulogovanog korisnika, </w:t>
      </w:r>
      <w:r>
        <w:t>autora ili izdavačk</w:t>
      </w:r>
      <w:r w:rsidR="00AB6503">
        <w:t xml:space="preserve">e </w:t>
      </w:r>
      <w:r>
        <w:t>kuć</w:t>
      </w:r>
      <w:r w:rsidR="00AB6503">
        <w:t xml:space="preserve">e </w:t>
      </w:r>
      <w:r>
        <w:t xml:space="preserve">pročita </w:t>
      </w:r>
      <w:r w:rsidR="00AB6503">
        <w:t xml:space="preserve">njihove </w:t>
      </w:r>
      <w:r>
        <w:t>recenzije.</w:t>
      </w:r>
    </w:p>
    <w:p w14:paraId="768C6CF3" w14:textId="58F10A93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Ostavljanje novih recenzija za književna dela, autore i izdavačke kuće</w:t>
      </w:r>
    </w:p>
    <w:p w14:paraId="18BAD09B" w14:textId="017F4FF1" w:rsidR="00AB6503" w:rsidRPr="00AB6503" w:rsidRDefault="002848B0" w:rsidP="00CE172B">
      <w:pPr>
        <w:pStyle w:val="Content"/>
        <w:numPr>
          <w:ilvl w:val="1"/>
          <w:numId w:val="16"/>
        </w:numPr>
        <w:rPr>
          <w:sz w:val="28"/>
          <w:szCs w:val="24"/>
          <w:u w:val="single"/>
        </w:rPr>
      </w:pPr>
      <w:r>
        <w:t xml:space="preserve">Svaka od registrovanih kategorija </w:t>
      </w:r>
      <w:r w:rsidR="002D128A">
        <w:t>uloga</w:t>
      </w:r>
      <w:r>
        <w:t xml:space="preserve"> može da ostavi novu recenziju (</w:t>
      </w:r>
      <w:r w:rsidR="00AB6503">
        <w:t>ocena + komentar</w:t>
      </w:r>
      <w:r>
        <w:t xml:space="preserve">) na </w:t>
      </w:r>
      <w:r w:rsidR="0045714C">
        <w:t xml:space="preserve">knjigu, </w:t>
      </w:r>
      <w:r w:rsidR="00DA40D7">
        <w:t xml:space="preserve">običnog ulogovanog korisnika, </w:t>
      </w:r>
      <w:r w:rsidR="0045714C">
        <w:t>autora ili izdavačku kuću</w:t>
      </w:r>
      <w:r>
        <w:t xml:space="preserve">. </w:t>
      </w:r>
    </w:p>
    <w:p w14:paraId="1DEA3C46" w14:textId="0E456EDD" w:rsidR="008A7824" w:rsidRPr="00AB6503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AB6503">
        <w:rPr>
          <w:sz w:val="28"/>
          <w:szCs w:val="24"/>
          <w:u w:val="single"/>
        </w:rPr>
        <w:t>Izmena postojećih recenzija za književna dela, autore i izdavačke kuće</w:t>
      </w:r>
    </w:p>
    <w:p w14:paraId="64F2C5DF" w14:textId="346D6E19" w:rsidR="00B015C7" w:rsidRPr="00B015C7" w:rsidRDefault="00B015C7" w:rsidP="00CE172B">
      <w:pPr>
        <w:pStyle w:val="Content"/>
        <w:numPr>
          <w:ilvl w:val="1"/>
          <w:numId w:val="16"/>
        </w:numPr>
      </w:pPr>
      <w:r>
        <w:t xml:space="preserve">Svaka od registrovanih kategorija </w:t>
      </w:r>
      <w:r w:rsidR="002D128A">
        <w:t>uloga</w:t>
      </w:r>
      <w:r>
        <w:t xml:space="preserve"> može da klikom na odgovarajuće delo, </w:t>
      </w:r>
      <w:r w:rsidR="00DA40D7">
        <w:t xml:space="preserve">običnog ulogovanog korisnika, </w:t>
      </w:r>
      <w:r>
        <w:t xml:space="preserve">autora ili izdavačku kuću, izmeni postojeću recenziju, ukoliko recenzija </w:t>
      </w:r>
      <w:r w:rsidR="00AB6503">
        <w:t xml:space="preserve">tog korisnika za taj entitet </w:t>
      </w:r>
      <w:r>
        <w:t xml:space="preserve">već postoji u sistemu. </w:t>
      </w:r>
    </w:p>
    <w:p w14:paraId="55C253D2" w14:textId="67A087DD" w:rsidR="008A7824" w:rsidRDefault="008A7824" w:rsidP="008A7824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postojećih recenzija</w:t>
      </w:r>
    </w:p>
    <w:p w14:paraId="1489181B" w14:textId="08086079" w:rsidR="00B015C7" w:rsidRDefault="00B015C7" w:rsidP="00CE172B">
      <w:pPr>
        <w:pStyle w:val="Content"/>
        <w:numPr>
          <w:ilvl w:val="1"/>
          <w:numId w:val="16"/>
        </w:numPr>
      </w:pPr>
      <w:r>
        <w:t xml:space="preserve">Svaka od registrovanih kategorija </w:t>
      </w:r>
      <w:r w:rsidR="002D128A">
        <w:t>uloga</w:t>
      </w:r>
      <w:r>
        <w:t xml:space="preserve"> može da klikom na odgovarajuće delo, </w:t>
      </w:r>
      <w:r w:rsidR="00DA40D7">
        <w:t>običnog ulogovanog korisnika,</w:t>
      </w:r>
      <w:r>
        <w:t>autora ili izdavačku kuću, ob</w:t>
      </w:r>
      <w:r w:rsidR="00856970">
        <w:t>ri</w:t>
      </w:r>
      <w:r>
        <w:t xml:space="preserve">še </w:t>
      </w:r>
      <w:r w:rsidR="003F29B7">
        <w:t xml:space="preserve">sopstvenu </w:t>
      </w:r>
      <w:r>
        <w:t>postojeću recenziju na istu.</w:t>
      </w:r>
    </w:p>
    <w:p w14:paraId="33B550F1" w14:textId="058F7B7B" w:rsidR="00EF5E99" w:rsidRDefault="00EF5E99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Pregled lične kolekcije korisnika</w:t>
      </w:r>
    </w:p>
    <w:p w14:paraId="6C80BF06" w14:textId="291D44F1" w:rsidR="00EF5E99" w:rsidRDefault="00EF5E99" w:rsidP="00EF5E99">
      <w:pPr>
        <w:pStyle w:val="Content"/>
        <w:numPr>
          <w:ilvl w:val="0"/>
          <w:numId w:val="18"/>
        </w:numPr>
        <w:rPr>
          <w:sz w:val="28"/>
          <w:szCs w:val="24"/>
          <w:u w:val="single"/>
        </w:rPr>
      </w:pPr>
      <w:r>
        <w:t>Bilo koji korisnik može da sa</w:t>
      </w:r>
      <w:r w:rsidR="00D37018">
        <w:t xml:space="preserve"> drugog</w:t>
      </w:r>
      <w:r>
        <w:t xml:space="preserve"> profila pregleda njegovu ličnu kolekciju književnih dela.</w:t>
      </w:r>
    </w:p>
    <w:p w14:paraId="2C653AA8" w14:textId="3ACE7C09" w:rsidR="000C2C38" w:rsidRPr="000C2C38" w:rsidRDefault="00816953" w:rsidP="000C2C38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Dodavanje knjige u ličnu kolekciju</w:t>
      </w:r>
    </w:p>
    <w:p w14:paraId="2B23B61B" w14:textId="1C749844" w:rsidR="000C2C38" w:rsidRDefault="00816953" w:rsidP="000415AE">
      <w:pPr>
        <w:pStyle w:val="Content"/>
        <w:numPr>
          <w:ilvl w:val="1"/>
          <w:numId w:val="16"/>
        </w:numPr>
      </w:pPr>
      <w:r>
        <w:t>Obični ulogovani korisnik</w:t>
      </w:r>
      <w:r w:rsidR="00D37018">
        <w:t xml:space="preserve"> i autor</w:t>
      </w:r>
      <w:r>
        <w:t xml:space="preserve"> mo</w:t>
      </w:r>
      <w:r w:rsidR="00D37018">
        <w:t>gu</w:t>
      </w:r>
      <w:r>
        <w:t xml:space="preserve"> da sa profila određenog dela doda</w:t>
      </w:r>
      <w:r w:rsidR="00D37018">
        <w:t>ju</w:t>
      </w:r>
      <w:r>
        <w:t xml:space="preserve"> to delo u ličnu kolekciju, koja je vidljiva na </w:t>
      </w:r>
      <w:r w:rsidR="00D37018">
        <w:t>njihovom</w:t>
      </w:r>
      <w:r>
        <w:t xml:space="preserve"> profilu.</w:t>
      </w:r>
    </w:p>
    <w:p w14:paraId="7272D22A" w14:textId="6238B95F" w:rsidR="00816953" w:rsidRDefault="00816953" w:rsidP="00816953">
      <w:pPr>
        <w:pStyle w:val="Content"/>
        <w:numPr>
          <w:ilvl w:val="0"/>
          <w:numId w:val="13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Brisanje knjige </w:t>
      </w:r>
      <w:r w:rsidR="003E2D60">
        <w:rPr>
          <w:sz w:val="28"/>
          <w:szCs w:val="24"/>
          <w:u w:val="single"/>
        </w:rPr>
        <w:t>iz</w:t>
      </w:r>
      <w:r>
        <w:rPr>
          <w:sz w:val="28"/>
          <w:szCs w:val="24"/>
          <w:u w:val="single"/>
        </w:rPr>
        <w:t xml:space="preserve"> ličn</w:t>
      </w:r>
      <w:r w:rsidR="003E2D60">
        <w:rPr>
          <w:sz w:val="28"/>
          <w:szCs w:val="24"/>
          <w:u w:val="single"/>
        </w:rPr>
        <w:t>e</w:t>
      </w:r>
      <w:r>
        <w:rPr>
          <w:sz w:val="28"/>
          <w:szCs w:val="24"/>
          <w:u w:val="single"/>
        </w:rPr>
        <w:t xml:space="preserve"> kolekci</w:t>
      </w:r>
      <w:r w:rsidR="003E2D60">
        <w:rPr>
          <w:sz w:val="28"/>
          <w:szCs w:val="24"/>
          <w:u w:val="single"/>
        </w:rPr>
        <w:t>je</w:t>
      </w:r>
    </w:p>
    <w:p w14:paraId="00F00A86" w14:textId="69963310" w:rsidR="00816953" w:rsidRPr="000C2C38" w:rsidRDefault="00D37018" w:rsidP="000C2C38">
      <w:pPr>
        <w:pStyle w:val="Content"/>
        <w:numPr>
          <w:ilvl w:val="1"/>
          <w:numId w:val="16"/>
        </w:numPr>
      </w:pPr>
      <w:r>
        <w:t xml:space="preserve">Obični ulogovani korisnik i autor </w:t>
      </w:r>
      <w:r w:rsidR="00816953">
        <w:t>mo</w:t>
      </w:r>
      <w:r>
        <w:t>gu</w:t>
      </w:r>
      <w:r w:rsidR="00816953">
        <w:t xml:space="preserve"> da sa</w:t>
      </w:r>
      <w:r w:rsidR="003E2D60">
        <w:t xml:space="preserve"> svog</w:t>
      </w:r>
      <w:r w:rsidR="00816953">
        <w:t xml:space="preserve"> profila</w:t>
      </w:r>
      <w:r w:rsidR="003E2D60">
        <w:t xml:space="preserve"> uklon</w:t>
      </w:r>
      <w:r>
        <w:t xml:space="preserve">e </w:t>
      </w:r>
      <w:r w:rsidR="003E2D60">
        <w:t>delo iz lične kolekcije</w:t>
      </w:r>
      <w:r w:rsidR="00816953">
        <w:t>.</w:t>
      </w:r>
    </w:p>
    <w:p w14:paraId="57E1F579" w14:textId="33F3FABB" w:rsidR="008E08A0" w:rsidRDefault="008E08A0" w:rsidP="008E08A0">
      <w:pPr>
        <w:pStyle w:val="Heading2"/>
      </w:pPr>
      <w:bookmarkStart w:id="21" w:name="_Toc132233275"/>
      <w:r>
        <w:t xml:space="preserve">Funkcionalnosti </w:t>
      </w:r>
      <w:r w:rsidR="00076B12">
        <w:t>postavljanja i praćenja sadržaja</w:t>
      </w:r>
      <w:bookmarkEnd w:id="21"/>
    </w:p>
    <w:p w14:paraId="3DE59366" w14:textId="30EFA4D0" w:rsidR="00076B12" w:rsidRDefault="00604CF4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 xml:space="preserve">Pregled </w:t>
      </w:r>
      <w:r w:rsidR="00B209B2">
        <w:rPr>
          <w:sz w:val="28"/>
          <w:szCs w:val="24"/>
          <w:u w:val="single"/>
        </w:rPr>
        <w:t>profila</w:t>
      </w:r>
    </w:p>
    <w:p w14:paraId="4DA58C7D" w14:textId="297D04A1" w:rsidR="00604CF4" w:rsidRDefault="00604CF4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tuđem ili svom</w:t>
      </w:r>
      <w:r>
        <w:t xml:space="preserve"> profilu </w:t>
      </w:r>
      <w:r w:rsidR="00B05F8D">
        <w:t xml:space="preserve">je </w:t>
      </w:r>
      <w:r>
        <w:t>omogućen</w:t>
      </w:r>
      <w:r w:rsidR="006B7C0B">
        <w:t xml:space="preserve"> </w:t>
      </w:r>
      <w:r>
        <w:t>pregled</w:t>
      </w:r>
      <w:r w:rsidR="008D33CE">
        <w:t xml:space="preserve"> profila i njegovog</w:t>
      </w:r>
      <w:r>
        <w:t xml:space="preserve"> dosadašnjeg</w:t>
      </w:r>
      <w:r w:rsidR="006B7C0B">
        <w:t xml:space="preserve"> objavljenog</w:t>
      </w:r>
      <w:r>
        <w:t xml:space="preserve"> sadržaja. Pod sadržajem</w:t>
      </w:r>
      <w:r w:rsidR="00C1562F">
        <w:t xml:space="preserve"> profila</w:t>
      </w:r>
      <w:r>
        <w:t xml:space="preserve"> </w:t>
      </w:r>
      <w:r w:rsidR="00C1562F">
        <w:t>podrazumeva</w:t>
      </w:r>
      <w:r w:rsidR="00B05F8D">
        <w:t>ju</w:t>
      </w:r>
      <w:r w:rsidR="00C1562F">
        <w:t xml:space="preserve"> se </w:t>
      </w:r>
      <w:r w:rsidR="00B05F8D">
        <w:t>opšti podaci, recenzije</w:t>
      </w:r>
      <w:r w:rsidR="00B966EB">
        <w:t xml:space="preserve">, </w:t>
      </w:r>
      <w:r w:rsidR="00C1562F">
        <w:lastRenderedPageBreak/>
        <w:t xml:space="preserve">sadržaj u obliku objava koje je </w:t>
      </w:r>
      <w:r w:rsidR="00CB3B01">
        <w:t>korisnik</w:t>
      </w:r>
      <w:r w:rsidR="00C1562F">
        <w:t xml:space="preserve"> objavio na svom profilu</w:t>
      </w:r>
      <w:r w:rsidR="00FE1873">
        <w:t xml:space="preserve"> (reklama za promociju knjige, citati, mišljenja...)</w:t>
      </w:r>
      <w:r w:rsidR="00695FE1">
        <w:t>,</w:t>
      </w:r>
      <w:r w:rsidR="000415AE">
        <w:t xml:space="preserve"> </w:t>
      </w:r>
      <w:r w:rsidR="00CB3B01">
        <w:t>katalog objavljenih knjiga (</w:t>
      </w:r>
      <w:r w:rsidR="00B966EB">
        <w:t xml:space="preserve">profili </w:t>
      </w:r>
      <w:r w:rsidR="00CB3B01">
        <w:t>autor</w:t>
      </w:r>
      <w:r w:rsidR="00B966EB">
        <w:t xml:space="preserve">a </w:t>
      </w:r>
      <w:r w:rsidR="00CB3B01">
        <w:t>i izdavačk</w:t>
      </w:r>
      <w:r w:rsidR="00B966EB">
        <w:t>ih</w:t>
      </w:r>
      <w:r w:rsidR="00CB3B01">
        <w:t xml:space="preserve"> kuć</w:t>
      </w:r>
      <w:r w:rsidR="00B966EB">
        <w:t>a</w:t>
      </w:r>
      <w:r w:rsidR="00CB3B01">
        <w:t>)</w:t>
      </w:r>
      <w:r w:rsidR="005F46DC">
        <w:t>, kolekcija omiljenih knjiga (profili autora i običnog korisnika)</w:t>
      </w:r>
      <w:r w:rsidR="00695FE1">
        <w:t xml:space="preserve"> i povezani autori(za kuće)/izdavačke kuće(za autore)</w:t>
      </w:r>
      <w:r w:rsidR="00C1562F">
        <w:t>.</w:t>
      </w:r>
      <w:r>
        <w:t xml:space="preserve"> </w:t>
      </w:r>
    </w:p>
    <w:p w14:paraId="07E57E4F" w14:textId="4D25EBCA" w:rsidR="006B7C0B" w:rsidRDefault="006B7C0B" w:rsidP="006B7C0B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</w:t>
      </w:r>
      <w:r w:rsidRPr="002848B0">
        <w:rPr>
          <w:sz w:val="28"/>
          <w:szCs w:val="24"/>
          <w:u w:val="single"/>
        </w:rPr>
        <w:t>ostavljanje</w:t>
      </w:r>
      <w:r>
        <w:rPr>
          <w:sz w:val="28"/>
          <w:szCs w:val="24"/>
          <w:u w:val="single"/>
        </w:rPr>
        <w:t xml:space="preserve"> ličnog</w:t>
      </w:r>
      <w:r w:rsidRPr="002848B0">
        <w:rPr>
          <w:sz w:val="28"/>
          <w:szCs w:val="24"/>
          <w:u w:val="single"/>
        </w:rPr>
        <w:t xml:space="preserve"> sadržaja</w:t>
      </w:r>
    </w:p>
    <w:p w14:paraId="54F2CF07" w14:textId="49699928" w:rsidR="006B7C0B" w:rsidRPr="0010582E" w:rsidRDefault="006B7C0B" w:rsidP="00CE172B">
      <w:pPr>
        <w:pStyle w:val="Content"/>
        <w:numPr>
          <w:ilvl w:val="1"/>
          <w:numId w:val="16"/>
        </w:numPr>
      </w:pPr>
      <w:r>
        <w:t>Na</w:t>
      </w:r>
      <w:r w:rsidR="00484DBD">
        <w:t xml:space="preserve"> spostvenom</w:t>
      </w:r>
      <w:r>
        <w:t xml:space="preserve"> profilu je </w:t>
      </w:r>
      <w:r w:rsidR="00484DBD">
        <w:t xml:space="preserve">omogućeno </w:t>
      </w:r>
      <w:r>
        <w:t>objavljivanje novog sadržaja, koji može sadržati tekst i slike.</w:t>
      </w:r>
    </w:p>
    <w:p w14:paraId="3294CCD4" w14:textId="58B1A06D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Izmena postojećeg </w:t>
      </w:r>
      <w:r w:rsidR="008E1B9E">
        <w:rPr>
          <w:sz w:val="28"/>
          <w:szCs w:val="24"/>
          <w:u w:val="single"/>
        </w:rPr>
        <w:t>sadržaja</w:t>
      </w:r>
    </w:p>
    <w:p w14:paraId="79DE8228" w14:textId="5109C77C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 xml:space="preserve">je </w:t>
      </w:r>
      <w:r>
        <w:t xml:space="preserve">opcija za izmenu postojećeg sadržaja. </w:t>
      </w:r>
    </w:p>
    <w:p w14:paraId="554CEFD1" w14:textId="713F823C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Brisanje postojećeg sadržaja</w:t>
      </w:r>
    </w:p>
    <w:p w14:paraId="4C0C9301" w14:textId="7F36C7AB" w:rsidR="00604CF4" w:rsidRPr="00604CF4" w:rsidRDefault="00604CF4" w:rsidP="00CE172B">
      <w:pPr>
        <w:pStyle w:val="Content"/>
        <w:numPr>
          <w:ilvl w:val="1"/>
          <w:numId w:val="16"/>
        </w:numPr>
      </w:pPr>
      <w:r>
        <w:t xml:space="preserve">Na </w:t>
      </w:r>
      <w:r w:rsidR="00484DBD">
        <w:t xml:space="preserve">spostvenom </w:t>
      </w:r>
      <w:r>
        <w:t xml:space="preserve">profilu </w:t>
      </w:r>
      <w:r w:rsidR="006B7C0B">
        <w:t>je</w:t>
      </w:r>
      <w:r w:rsidR="00484DBD" w:rsidRPr="00484DBD">
        <w:t xml:space="preserve"> </w:t>
      </w:r>
      <w:r w:rsidR="00484DBD">
        <w:t>omogućena</w:t>
      </w:r>
      <w:r w:rsidR="006B7C0B">
        <w:t xml:space="preserve"> opcija za </w:t>
      </w:r>
      <w:r>
        <w:t xml:space="preserve">brisanje </w:t>
      </w:r>
      <w:r w:rsidR="001775F6">
        <w:t xml:space="preserve">sopstvenog </w:t>
      </w:r>
      <w:r>
        <w:t>postojećeg sadržaja</w:t>
      </w:r>
      <w:r w:rsidR="00C0412C">
        <w:t>.</w:t>
      </w:r>
      <w:r w:rsidR="001775F6">
        <w:t xml:space="preserve"> (Ovu opciju imaju i </w:t>
      </w:r>
      <w:r w:rsidR="000C2C38">
        <w:t>administratori</w:t>
      </w:r>
      <w:r w:rsidR="001775F6">
        <w:t>)</w:t>
      </w:r>
    </w:p>
    <w:p w14:paraId="4D7DFB5B" w14:textId="4368FBA6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Pretplaćivanje na sadržaj autora ili izdavačke kuće</w:t>
      </w:r>
    </w:p>
    <w:p w14:paraId="62C8D2F3" w14:textId="3B72CD6E" w:rsidR="00620EE1" w:rsidRPr="00620EE1" w:rsidRDefault="00620EE1" w:rsidP="00CE172B">
      <w:pPr>
        <w:pStyle w:val="Content"/>
        <w:numPr>
          <w:ilvl w:val="1"/>
          <w:numId w:val="16"/>
        </w:numPr>
      </w:pPr>
      <w:r>
        <w:t>Pretplaćivanjem na sadržaj</w:t>
      </w:r>
      <w:r w:rsidR="000275C5">
        <w:t xml:space="preserve"> nekog profila</w:t>
      </w:r>
      <w:r w:rsidR="001775F6">
        <w:t xml:space="preserve">, korisnici </w:t>
      </w:r>
      <w:r>
        <w:t>koj</w:t>
      </w:r>
      <w:r w:rsidR="001775F6">
        <w:t>i</w:t>
      </w:r>
      <w:r>
        <w:t xml:space="preserve"> su pretplaćen</w:t>
      </w:r>
      <w:r w:rsidR="001775F6">
        <w:t xml:space="preserve">i </w:t>
      </w:r>
      <w:r>
        <w:t>aktivno dobijaju obaveštenja i sadržaj koji</w:t>
      </w:r>
      <w:r w:rsidR="00ED13D9">
        <w:t xml:space="preserve"> izabrani profil</w:t>
      </w:r>
      <w:r>
        <w:t xml:space="preserve"> kači u vidu ličnog sadržaja</w:t>
      </w:r>
      <w:r w:rsidR="001775F6">
        <w:t xml:space="preserve"> na svojoj naslovnoj strani</w:t>
      </w:r>
      <w:r>
        <w:t>. Mogućnost pretplaćivanja na sadržaj imaju sve kategorije korisnika, osim gostiju.</w:t>
      </w:r>
    </w:p>
    <w:p w14:paraId="73EF9753" w14:textId="103E53FB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Pregled pretplaćenog sadržaja u vidu feed-a na </w:t>
      </w:r>
      <w:r w:rsidR="00962611">
        <w:rPr>
          <w:sz w:val="28"/>
          <w:szCs w:val="24"/>
          <w:u w:val="single"/>
        </w:rPr>
        <w:t>glavnoj strani</w:t>
      </w:r>
    </w:p>
    <w:p w14:paraId="7E9B5252" w14:textId="3F6627DD" w:rsidR="00856970" w:rsidRPr="00620EE1" w:rsidRDefault="00C23DE2" w:rsidP="00CE172B">
      <w:pPr>
        <w:pStyle w:val="Content"/>
        <w:numPr>
          <w:ilvl w:val="1"/>
          <w:numId w:val="16"/>
        </w:numPr>
      </w:pPr>
      <w:r>
        <w:t xml:space="preserve">Sav sadržaj na koji je </w:t>
      </w:r>
      <w:r w:rsidR="00AF73E6">
        <w:t xml:space="preserve">korisnik pretplaćen biće prikazan u vidu novosti (feed-a) na </w:t>
      </w:r>
      <w:r w:rsidR="00BF6F98">
        <w:t>glavnoj</w:t>
      </w:r>
      <w:r w:rsidR="00AF73E6">
        <w:t xml:space="preserve"> strani. Mogućnost pregleda pretplaćenog sadržaja</w:t>
      </w:r>
      <w:r w:rsidR="004623C7">
        <w:t xml:space="preserve"> profila</w:t>
      </w:r>
      <w:r w:rsidR="00AF73E6">
        <w:t xml:space="preserve"> imaju sve kategorije korisnika, osim gostiju.</w:t>
      </w:r>
    </w:p>
    <w:p w14:paraId="4F964718" w14:textId="26D724A4" w:rsidR="00076B12" w:rsidRDefault="00076B12" w:rsidP="00076B12">
      <w:pPr>
        <w:pStyle w:val="Content"/>
        <w:numPr>
          <w:ilvl w:val="0"/>
          <w:numId w:val="14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Otplaćivanje </w:t>
      </w:r>
      <w:r w:rsidR="001775F6">
        <w:rPr>
          <w:sz w:val="28"/>
          <w:szCs w:val="24"/>
          <w:u w:val="single"/>
        </w:rPr>
        <w:t>sa</w:t>
      </w:r>
      <w:r w:rsidRPr="002848B0">
        <w:rPr>
          <w:sz w:val="28"/>
          <w:szCs w:val="24"/>
          <w:u w:val="single"/>
        </w:rPr>
        <w:t xml:space="preserve"> sadržaj</w:t>
      </w:r>
      <w:r w:rsidR="001775F6">
        <w:rPr>
          <w:sz w:val="28"/>
          <w:szCs w:val="24"/>
          <w:u w:val="single"/>
        </w:rPr>
        <w:t>a</w:t>
      </w:r>
      <w:r w:rsidRPr="002848B0">
        <w:rPr>
          <w:sz w:val="28"/>
          <w:szCs w:val="24"/>
          <w:u w:val="single"/>
        </w:rPr>
        <w:t xml:space="preserve"> autora ili izdavačke kuće</w:t>
      </w:r>
    </w:p>
    <w:p w14:paraId="157FF2D3" w14:textId="22C81D8F" w:rsidR="008E4C84" w:rsidRPr="00573C3A" w:rsidRDefault="00AF73E6" w:rsidP="00573C3A">
      <w:pPr>
        <w:pStyle w:val="Content"/>
        <w:numPr>
          <w:ilvl w:val="1"/>
          <w:numId w:val="16"/>
        </w:numPr>
        <w:rPr>
          <w:u w:val="single"/>
        </w:rPr>
      </w:pPr>
      <w:r>
        <w:t>Otplaćivanjem</w:t>
      </w:r>
      <w:r w:rsidR="007C6BDB">
        <w:t xml:space="preserve"> sa sadržaja</w:t>
      </w:r>
      <w:r>
        <w:t xml:space="preserve">, isti se više ne prikazuje na feed-u u vidu novosti. Mogućnost otplaćivanja sa </w:t>
      </w:r>
      <w:r w:rsidR="00E0092A">
        <w:t xml:space="preserve">sadržaja profila </w:t>
      </w:r>
      <w:r>
        <w:t>imaju sve kategorije korisnika, osim gostiju.</w:t>
      </w:r>
    </w:p>
    <w:p w14:paraId="6C3EDB64" w14:textId="49030FBF" w:rsidR="00FB46C6" w:rsidRDefault="00FB46C6" w:rsidP="00FB46C6">
      <w:pPr>
        <w:pStyle w:val="Heading2"/>
      </w:pPr>
      <w:bookmarkStart w:id="22" w:name="_Toc132233276"/>
      <w:r>
        <w:t xml:space="preserve">Funkcionalnosti </w:t>
      </w:r>
      <w:r w:rsidR="00076B12">
        <w:t>publikovanja izdanja i licitacija</w:t>
      </w:r>
      <w:bookmarkEnd w:id="22"/>
    </w:p>
    <w:p w14:paraId="5657A84E" w14:textId="46E79C17" w:rsidR="00292874" w:rsidRDefault="00292874" w:rsidP="00292874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bookmarkStart w:id="23" w:name="_Hlk130246781"/>
      <w:r>
        <w:rPr>
          <w:sz w:val="28"/>
          <w:szCs w:val="24"/>
          <w:u w:val="single"/>
        </w:rPr>
        <w:t>Pokretanje licitacije od strane autora</w:t>
      </w:r>
    </w:p>
    <w:bookmarkEnd w:id="23"/>
    <w:p w14:paraId="2CC9A182" w14:textId="2CA0AE9D" w:rsidR="00516E22" w:rsidRDefault="00516E22" w:rsidP="00516E22">
      <w:pPr>
        <w:pStyle w:val="Content"/>
        <w:numPr>
          <w:ilvl w:val="1"/>
          <w:numId w:val="16"/>
        </w:numPr>
      </w:pPr>
      <w:r>
        <w:t>Autor može na strani svog profila pokrenuti licitaciju. Potrebno je da unese naslov knjige, kao i zakači deo dela (PDF) koji bi hteo da prikaže izdavačkim kućama. Takođe podešava početnu cenu i vreme trajanja licitacije.</w:t>
      </w:r>
    </w:p>
    <w:p w14:paraId="48268536" w14:textId="0008C094" w:rsidR="00516E22" w:rsidRDefault="00516E22" w:rsidP="00516E2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Ponuda sume u licitaciji od strane izdavačke kuće</w:t>
      </w:r>
    </w:p>
    <w:p w14:paraId="2B577B4D" w14:textId="173791E5" w:rsidR="00516E22" w:rsidRDefault="00516E22" w:rsidP="00516E22">
      <w:pPr>
        <w:pStyle w:val="Content"/>
        <w:numPr>
          <w:ilvl w:val="1"/>
          <w:numId w:val="16"/>
        </w:numPr>
      </w:pPr>
      <w:r>
        <w:t>Izdavačka kuća bira odgovarajuću licitaciju, unosi sumu koju ulaže i pot</w:t>
      </w:r>
      <w:r w:rsidR="00D91F1B">
        <w:t>vr</w:t>
      </w:r>
      <w:r>
        <w:t xml:space="preserve">dom afirmiše sebe kao najvećeg ponuđivača. Ukoliko je pri isteku vremena i dalje na tom mestu, dobija </w:t>
      </w:r>
      <w:r w:rsidR="00A25769">
        <w:t xml:space="preserve">priliku za </w:t>
      </w:r>
      <w:r>
        <w:t>distribuciju i prodaju književnog dela.</w:t>
      </w:r>
    </w:p>
    <w:p w14:paraId="0798533F" w14:textId="73A1E450" w:rsidR="003B3A09" w:rsidRPr="003B3A09" w:rsidRDefault="003B3A09" w:rsidP="003B3A09">
      <w:pPr>
        <w:numPr>
          <w:ilvl w:val="0"/>
          <w:numId w:val="15"/>
        </w:numPr>
        <w:rPr>
          <w:b w:val="0"/>
          <w:szCs w:val="24"/>
          <w:u w:val="single"/>
        </w:rPr>
      </w:pPr>
      <w:r>
        <w:rPr>
          <w:b w:val="0"/>
          <w:szCs w:val="24"/>
          <w:u w:val="single"/>
        </w:rPr>
        <w:t xml:space="preserve">Pregled tekućih i prošlih licitacija </w:t>
      </w:r>
      <w:r w:rsidRPr="003B3A09">
        <w:rPr>
          <w:b w:val="0"/>
          <w:szCs w:val="24"/>
          <w:u w:val="single"/>
        </w:rPr>
        <w:t>od strane izdavačke kuće</w:t>
      </w:r>
      <w:r w:rsidR="00B205C7">
        <w:rPr>
          <w:b w:val="0"/>
          <w:szCs w:val="24"/>
          <w:u w:val="single"/>
        </w:rPr>
        <w:t xml:space="preserve"> ili autora</w:t>
      </w:r>
    </w:p>
    <w:p w14:paraId="75EC811A" w14:textId="305D53E2" w:rsidR="003B3A09" w:rsidRDefault="00947416" w:rsidP="003B3A09">
      <w:pPr>
        <w:numPr>
          <w:ilvl w:val="1"/>
          <w:numId w:val="16"/>
        </w:numPr>
        <w:rPr>
          <w:b w:val="0"/>
          <w:sz w:val="24"/>
        </w:rPr>
      </w:pPr>
      <w:r>
        <w:rPr>
          <w:b w:val="0"/>
          <w:sz w:val="24"/>
        </w:rPr>
        <w:t>A</w:t>
      </w:r>
      <w:r w:rsidR="00B205C7">
        <w:rPr>
          <w:b w:val="0"/>
          <w:sz w:val="24"/>
        </w:rPr>
        <w:t>utori i izdavačke kuće mogu videti tekuće i prošle licitacije na kojima su učestvovali, dok izdavačke kuće mogu videti i tekuće licitacije u kojima trenutno ne učestvuju</w:t>
      </w:r>
      <w:r w:rsidR="003B3A09" w:rsidRPr="003B3A09">
        <w:rPr>
          <w:b w:val="0"/>
          <w:sz w:val="24"/>
        </w:rPr>
        <w:t>.</w:t>
      </w:r>
      <w:r w:rsidR="00B205C7">
        <w:rPr>
          <w:b w:val="0"/>
          <w:sz w:val="24"/>
        </w:rPr>
        <w:t xml:space="preserve"> </w:t>
      </w:r>
    </w:p>
    <w:p w14:paraId="0767CC70" w14:textId="341A952B" w:rsidR="00DA40D7" w:rsidRDefault="00DA40D7" w:rsidP="00DA40D7">
      <w:pPr>
        <w:rPr>
          <w:b w:val="0"/>
          <w:sz w:val="24"/>
        </w:rPr>
      </w:pPr>
    </w:p>
    <w:p w14:paraId="7AD95A19" w14:textId="77777777" w:rsidR="00DA40D7" w:rsidRPr="003B3A09" w:rsidRDefault="00DA40D7" w:rsidP="00DA40D7">
      <w:pPr>
        <w:rPr>
          <w:b w:val="0"/>
          <w:sz w:val="24"/>
        </w:rPr>
      </w:pPr>
    </w:p>
    <w:p w14:paraId="4908F68D" w14:textId="1FB4417D" w:rsidR="00076B12" w:rsidRDefault="00076B12" w:rsidP="00076B12">
      <w:pPr>
        <w:pStyle w:val="Content"/>
        <w:numPr>
          <w:ilvl w:val="0"/>
          <w:numId w:val="15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 xml:space="preserve">Publikovanje književnih izdanja od </w:t>
      </w:r>
      <w:r w:rsidR="00516E22">
        <w:rPr>
          <w:sz w:val="28"/>
          <w:szCs w:val="24"/>
          <w:u w:val="single"/>
        </w:rPr>
        <w:t>izdavačke kuće</w:t>
      </w:r>
    </w:p>
    <w:p w14:paraId="780519E7" w14:textId="7001F934" w:rsidR="0010582E" w:rsidRPr="0010582E" w:rsidRDefault="00516E22" w:rsidP="00CE172B">
      <w:pPr>
        <w:pStyle w:val="Content"/>
        <w:numPr>
          <w:ilvl w:val="1"/>
          <w:numId w:val="16"/>
        </w:numPr>
      </w:pPr>
      <w:r>
        <w:t>Izdavačka kuća objavljuje novu knjigu, unoseći naslov, sliku, ISBN i ostale potrebne informacije o knjizi, kao i autora datog dela. Nakon toga knjiga se pojavljuje u pretrazi, kao i na profilima autora i izdavačke kuće.</w:t>
      </w:r>
    </w:p>
    <w:p w14:paraId="17F87FAC" w14:textId="3495D193" w:rsidR="00FB46C6" w:rsidRDefault="00FB46C6" w:rsidP="00FB46C6">
      <w:pPr>
        <w:pStyle w:val="Heading2"/>
      </w:pPr>
      <w:bookmarkStart w:id="24" w:name="_Toc132233277"/>
      <w:r>
        <w:t>Funkcionalnosti administratora</w:t>
      </w:r>
      <w:bookmarkEnd w:id="24"/>
    </w:p>
    <w:p w14:paraId="7F7C8CC3" w14:textId="166887AD" w:rsidR="00484E7A" w:rsidRPr="00484E7A" w:rsidRDefault="00D53108" w:rsidP="00484E7A">
      <w:pPr>
        <w:pStyle w:val="Content"/>
        <w:numPr>
          <w:ilvl w:val="0"/>
          <w:numId w:val="17"/>
        </w:numPr>
      </w:pPr>
      <w:r>
        <w:rPr>
          <w:sz w:val="28"/>
          <w:szCs w:val="24"/>
          <w:u w:val="single"/>
        </w:rPr>
        <w:t>Resetovanje</w:t>
      </w:r>
      <w:r w:rsidR="00484E7A">
        <w:rPr>
          <w:sz w:val="28"/>
          <w:szCs w:val="24"/>
          <w:u w:val="single"/>
        </w:rPr>
        <w:t xml:space="preserve"> zaboravljene lozinke</w:t>
      </w:r>
    </w:p>
    <w:p w14:paraId="5C713EA1" w14:textId="31240BDD" w:rsidR="00484E7A" w:rsidRPr="00F46BDE" w:rsidRDefault="00484E7A" w:rsidP="00484E7A">
      <w:pPr>
        <w:pStyle w:val="Content"/>
        <w:numPr>
          <w:ilvl w:val="1"/>
          <w:numId w:val="17"/>
        </w:numPr>
      </w:pPr>
      <w:r>
        <w:t xml:space="preserve">Korisnici koji zatraže resetovanje lozinke </w:t>
      </w:r>
      <w:r w:rsidR="00FC1456">
        <w:t xml:space="preserve">(koje se obavlja mailom administratoru sa registrovane adrese) </w:t>
      </w:r>
      <w:r>
        <w:t>dobijaju privremenu, nakon čega mogu da promene lozinku u podešavanjima svog profila.</w:t>
      </w:r>
    </w:p>
    <w:p w14:paraId="4C329070" w14:textId="524E4448" w:rsidR="00473686" w:rsidRDefault="00473686" w:rsidP="00473686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 w:rsidRPr="002848B0">
        <w:rPr>
          <w:sz w:val="28"/>
          <w:szCs w:val="24"/>
          <w:u w:val="single"/>
        </w:rPr>
        <w:t>Uklanjanje</w:t>
      </w:r>
      <w:r w:rsidR="006E04B7" w:rsidRPr="002848B0">
        <w:rPr>
          <w:sz w:val="28"/>
          <w:szCs w:val="24"/>
          <w:u w:val="single"/>
        </w:rPr>
        <w:t xml:space="preserve"> </w:t>
      </w:r>
      <w:r w:rsidR="00D60E0A">
        <w:rPr>
          <w:sz w:val="28"/>
          <w:szCs w:val="24"/>
          <w:u w:val="single"/>
        </w:rPr>
        <w:t>objava autora ili izdavačkih kuća / recenzija koris</w:t>
      </w:r>
      <w:r w:rsidR="000E6057">
        <w:rPr>
          <w:sz w:val="28"/>
          <w:szCs w:val="24"/>
          <w:u w:val="single"/>
        </w:rPr>
        <w:t>n</w:t>
      </w:r>
      <w:r w:rsidR="00D60E0A">
        <w:rPr>
          <w:sz w:val="28"/>
          <w:szCs w:val="24"/>
          <w:u w:val="single"/>
        </w:rPr>
        <w:t>ika</w:t>
      </w:r>
    </w:p>
    <w:p w14:paraId="097BEC48" w14:textId="60176E88" w:rsidR="008E08A0" w:rsidRDefault="00F611EB" w:rsidP="008032AA">
      <w:pPr>
        <w:pStyle w:val="Content"/>
        <w:numPr>
          <w:ilvl w:val="1"/>
          <w:numId w:val="17"/>
        </w:numPr>
      </w:pPr>
      <w:r>
        <w:t>Mogućnost</w:t>
      </w:r>
      <w:r w:rsidR="00F46BDE">
        <w:t xml:space="preserve"> brisanj</w:t>
      </w:r>
      <w:r w:rsidR="00D60E0A">
        <w:t xml:space="preserve">a </w:t>
      </w:r>
      <w:r w:rsidR="00F46BDE">
        <w:t>postojećih</w:t>
      </w:r>
      <w:r w:rsidR="00D60E0A">
        <w:t xml:space="preserve"> recenzija, kao i objava</w:t>
      </w:r>
      <w:r w:rsidR="00D53108">
        <w:t xml:space="preserve"> uvredljive prirode</w:t>
      </w:r>
      <w:r w:rsidR="00D60E0A">
        <w:t xml:space="preserve"> autora</w:t>
      </w:r>
      <w:r w:rsidR="000E6057">
        <w:t xml:space="preserve">, </w:t>
      </w:r>
      <w:r w:rsidR="00D60E0A">
        <w:t>izdavačkih kuća</w:t>
      </w:r>
      <w:r w:rsidR="000E6057">
        <w:t xml:space="preserve"> i korisnika</w:t>
      </w:r>
      <w:r w:rsidR="00F46BDE">
        <w:t>.</w:t>
      </w:r>
    </w:p>
    <w:p w14:paraId="18167352" w14:textId="321FE070" w:rsidR="00D60E0A" w:rsidRDefault="00E761F5" w:rsidP="00D60E0A">
      <w:pPr>
        <w:pStyle w:val="Content"/>
        <w:numPr>
          <w:ilvl w:val="0"/>
          <w:numId w:val="17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Banovanje</w:t>
      </w:r>
      <w:r w:rsidR="00D60E0A" w:rsidRPr="002848B0">
        <w:rPr>
          <w:sz w:val="28"/>
          <w:szCs w:val="24"/>
          <w:u w:val="single"/>
        </w:rPr>
        <w:t xml:space="preserve"> korisničkih naloga</w:t>
      </w:r>
    </w:p>
    <w:p w14:paraId="1F9451E5" w14:textId="0DC6A96C" w:rsidR="00D60E0A" w:rsidRDefault="00D60E0A" w:rsidP="00D60E0A">
      <w:pPr>
        <w:pStyle w:val="Content"/>
        <w:numPr>
          <w:ilvl w:val="1"/>
          <w:numId w:val="17"/>
        </w:numPr>
      </w:pPr>
      <w:r>
        <w:t>Administratori imaju pristup posebnom interfejsu koji omogućava brisanje</w:t>
      </w:r>
      <w:r w:rsidR="00214E33">
        <w:t xml:space="preserve"> </w:t>
      </w:r>
      <w:r w:rsidR="00C80132">
        <w:t xml:space="preserve">(odnosno </w:t>
      </w:r>
      <w:r w:rsidR="00214E33">
        <w:t>banovanje</w:t>
      </w:r>
      <w:r w:rsidR="00C80132">
        <w:t>)</w:t>
      </w:r>
      <w:r>
        <w:t xml:space="preserve"> postojećih naloga.</w:t>
      </w:r>
    </w:p>
    <w:p w14:paraId="07588C1E" w14:textId="6853C350" w:rsidR="00DA420D" w:rsidRDefault="008E08A0" w:rsidP="00DA420D">
      <w:pPr>
        <w:pStyle w:val="Heading1"/>
      </w:pPr>
      <w:bookmarkStart w:id="25" w:name="_Toc132233278"/>
      <w:r>
        <w:t>Pretpostavke i ograničenja</w:t>
      </w:r>
      <w:bookmarkEnd w:id="25"/>
    </w:p>
    <w:p w14:paraId="4479314B" w14:textId="7B9157E2" w:rsidR="007D7DF4" w:rsidRDefault="00E179A4" w:rsidP="007D7DF4">
      <w:pPr>
        <w:pStyle w:val="Content"/>
      </w:pPr>
      <w:r>
        <w:t>T</w:t>
      </w:r>
      <w:r w:rsidR="00DA420D">
        <w:t xml:space="preserve">rebalo bi sistem isprojektovati tako da objavljivanje novih postova (bilo da su u pitanju lični komentari/objave autora ili izdavačke kuće, bilo da je situacija publikacija i stavljanja na licitaciju novog književnog dela) bude što </w:t>
      </w:r>
      <w:r w:rsidR="007D7DF4">
        <w:t xml:space="preserve">lakše </w:t>
      </w:r>
      <w:r w:rsidR="00DA420D">
        <w:t xml:space="preserve">i maksimalno </w:t>
      </w:r>
      <w:r w:rsidR="00182A7C">
        <w:t>automatizovano</w:t>
      </w:r>
      <w:r w:rsidR="00DA420D">
        <w:t xml:space="preserve">. Drugim rečima, treba obezbediti formu za </w:t>
      </w:r>
      <w:r w:rsidR="007D7DF4">
        <w:t>jednostavno dodavanje novog sadržaja, koja bi uvek imala isti dizajn za konkretan slučaj upotrebe pri čemu treba obezbediti dinamičku potrebu konkretnom zahtevu (na primer, treba postojati combo box u kojem će biti izlistani svi mogući žanrovi i automatski treba umetnuti informacije o autoru, dok sam autor podešava naziv knjige, broj strana, temu, početnu cenu za licitaciju i slično).</w:t>
      </w:r>
    </w:p>
    <w:p w14:paraId="372292EE" w14:textId="6E5CBA35" w:rsidR="007D7DF4" w:rsidRPr="00DA420D" w:rsidRDefault="007D7DF4" w:rsidP="007D7DF4">
      <w:pPr>
        <w:pStyle w:val="Content"/>
      </w:pPr>
      <w:r>
        <w:t>Svakako jedna od preporuka jeste težnja ka uniformnom dizajnu svih stranica sajta – očekivane funkcionalnosti bi trebalo da se nalaze na predefinisanim mestima, vidljivost treba biti koncizna, a korisnički interfejs maksimalno orijentisan potrebama k</w:t>
      </w:r>
      <w:r w:rsidR="003C772B">
        <w:t>lijenata.</w:t>
      </w:r>
    </w:p>
    <w:p w14:paraId="2F607190" w14:textId="26E02012" w:rsidR="008E08A0" w:rsidRDefault="008E08A0" w:rsidP="00A21A1B">
      <w:pPr>
        <w:pStyle w:val="Heading1"/>
      </w:pPr>
      <w:bookmarkStart w:id="26" w:name="_Toc132233279"/>
      <w:r>
        <w:t>Kvalitet</w:t>
      </w:r>
      <w:bookmarkEnd w:id="26"/>
    </w:p>
    <w:p w14:paraId="4E857536" w14:textId="74B17AF5" w:rsidR="00167F04" w:rsidRDefault="003C772B" w:rsidP="008E08A0">
      <w:pPr>
        <w:pStyle w:val="Content"/>
      </w:pPr>
      <w:r>
        <w:t xml:space="preserve">Kvalitet napisanog softvera treba obezbediti različitim vrstama testova. Kako još uvek nismo upoznati sa metodama testiranja, možemo pretpostaviti da će se vršiti različite vrste testova: svakako jedinični (unit) testovi sa namerom provere funkcionalnosti pojedinačnih klasa i modula; integracioni testovi sa namerom da se proveri funkcionisanje sistema kao kompletnog i zaokruženog sistema (u ovim testova, međusobno se povezuju pojedinačni moduli u funkcionalne sklopove); potencijalno će biti </w:t>
      </w:r>
      <w:r>
        <w:lastRenderedPageBreak/>
        <w:t xml:space="preserve">potrebno vršiti i sistemske testove, radi provere kompatibilnosti sa zadatim hardverom; potencijalno će biti potrebno vršiti i testove prihatljivosti u kojima se zapravo provera da li naš sistem ispunjava klijentske zahteve zadate na samom startu projekta, međutim kako smo mi ujedno i kreatori svih funkcionalnsti, ovaj korak će svakako biti sprovođen </w:t>
      </w:r>
      <w:r w:rsidR="00167F04">
        <w:t xml:space="preserve">neprestano kroz celu fazu razvoja. Kao okruženje za testiranje, najverovatnije će biti korišćen Selenium, a kao konkretna metoda – crna kutija (black-box), odnosno testiranje svih funkcija sistema. </w:t>
      </w:r>
    </w:p>
    <w:p w14:paraId="44A90B26" w14:textId="349D364A" w:rsidR="008E08A0" w:rsidRDefault="00167F04" w:rsidP="008E08A0">
      <w:pPr>
        <w:pStyle w:val="Content"/>
      </w:pPr>
      <w:r>
        <w:t xml:space="preserve">Prilikom dizajna i primene testova, ne smemo zaboraviti granične slučajeve (kao što bi recimo bila situacija u kojoj korisnik dodaje novu recenziju na knjigu za koju već postoji njegova recenzija) kao ni ostale ekstremne situacije </w:t>
      </w:r>
      <w:r w:rsidR="00E179A4">
        <w:t xml:space="preserve">ili </w:t>
      </w:r>
      <w:r>
        <w:t xml:space="preserve">poput situacije u kojoj sajt biva </w:t>
      </w:r>
      <w:r w:rsidR="00E179A4">
        <w:t>preopterećen</w:t>
      </w:r>
      <w:r>
        <w:t xml:space="preserve"> brojem aktivnih korisnika. Posebna pažnja se mora posvetiti „SQL Injection“ napadima, kao i regulisanju situacija u kojima korisnici preko ponuđenih formi ne unose podatke u očekivanom formatu (za broj godina autora, unese se string sekvenca).</w:t>
      </w:r>
      <w:r w:rsidR="009837EB">
        <w:t xml:space="preserve"> Testiranja bi u idealnom slučaju trebalo sprovesti na više različitih platformi i pretraživača. Za kraj, svakako treba istestirati, izanalizirati i obraditi podatke o brzini odziva sistema i otpornosti na greške.</w:t>
      </w:r>
    </w:p>
    <w:p w14:paraId="52F35C0F" w14:textId="370CE5A8" w:rsidR="008E08A0" w:rsidRDefault="008E08A0" w:rsidP="00FB46C6">
      <w:pPr>
        <w:pStyle w:val="Heading1"/>
      </w:pPr>
      <w:bookmarkStart w:id="27" w:name="_Toc132233280"/>
      <w:r>
        <w:t>Nefunkcionalni zahtevi</w:t>
      </w:r>
      <w:bookmarkEnd w:id="27"/>
    </w:p>
    <w:p w14:paraId="04D32358" w14:textId="3DC13288" w:rsidR="00AE12A1" w:rsidRDefault="00AE12A1" w:rsidP="00AE12A1">
      <w:pPr>
        <w:pStyle w:val="Heading2"/>
      </w:pPr>
      <w:bookmarkStart w:id="28" w:name="_Toc132233281"/>
      <w:r>
        <w:t>Sistemski zahtevi</w:t>
      </w:r>
      <w:bookmarkEnd w:id="28"/>
    </w:p>
    <w:p w14:paraId="37BC58E2" w14:textId="26F275DE" w:rsidR="00AE12A1" w:rsidRPr="00AE12A1" w:rsidRDefault="00AE12A1" w:rsidP="00AE12A1">
      <w:pPr>
        <w:pStyle w:val="Content"/>
      </w:pPr>
      <w:r>
        <w:t xml:space="preserve">Serverski deo treba da može da se izvršava na bilo kom web serveru koji podržava PHP servis i koji ima instaliran modul za MySQL bazu podataka. Korisnički interfejs treba da bude raspoloživ za većinu poznatih internet pretraživača, pri čemu je neophodno obezbediti i kompatibilnost sa najnovijim verzijama svakog od pretraživača. Potrebno je obezbediti da prikaz strana po dizajnu bitno ne odstupa u zavisnosti od toga koji se korisnički interfejs koristi (Mozilla Firefox, Google Chrome, Brave, Internet Explorer itd). </w:t>
      </w:r>
    </w:p>
    <w:p w14:paraId="54E8BC78" w14:textId="3EA096DF" w:rsidR="00AE12A1" w:rsidRDefault="00AE12A1" w:rsidP="00AE12A1">
      <w:pPr>
        <w:pStyle w:val="Heading2"/>
      </w:pPr>
      <w:bookmarkStart w:id="29" w:name="_Toc132233282"/>
      <w:r>
        <w:t>Zahtevi za integritet i autorska prava</w:t>
      </w:r>
      <w:bookmarkEnd w:id="29"/>
    </w:p>
    <w:p w14:paraId="31C8BEF5" w14:textId="368AC34A" w:rsidR="00AE12A1" w:rsidRPr="00AE12A1" w:rsidRDefault="00AE12A1" w:rsidP="00AE12A1">
      <w:pPr>
        <w:pStyle w:val="Content"/>
      </w:pPr>
      <w:r>
        <w:t>Bitna stvar kod implementacije ovakvog sistema jeste obezbeđivanje logoa i naziva aplikacije na svakoj stranici</w:t>
      </w:r>
      <w:r w:rsidR="00865D88">
        <w:t xml:space="preserve"> uz copyright tag natpis „All rights reserved“</w:t>
      </w:r>
      <w:r>
        <w:t xml:space="preserve">, kako bismo jasno naglasili da </w:t>
      </w:r>
      <w:r w:rsidR="00865D88">
        <w:t>je softver u vlasništ</w:t>
      </w:r>
      <w:r w:rsidR="00F51283">
        <w:t>v</w:t>
      </w:r>
      <w:r w:rsidR="00865D88">
        <w:t xml:space="preserve">u određene grupe ljudi i pod punim autorskim pravima. Što se tiče autorskih prava korisnika koji pristupaju na sajt, treba svakako čuvati njihove pristupne kredencijale sakrivene od svih ostalih instanci, uključujući i administratora. Za čuvanje </w:t>
      </w:r>
      <w:r w:rsidR="00E179A4">
        <w:t xml:space="preserve">lozinki </w:t>
      </w:r>
      <w:r w:rsidR="00865D88">
        <w:t>unutar baze bilo bi idealno koristiti neki od algoritama enkripcije</w:t>
      </w:r>
      <w:r w:rsidR="00E179A4">
        <w:t>.</w:t>
      </w:r>
      <w:r w:rsidR="00865D88">
        <w:t xml:space="preserve"> </w:t>
      </w:r>
      <w:r w:rsidR="001F1658">
        <w:t>Pored čuvanja integriteta prijavljenih korisnika, za svaki post na sajtu treba postojati oznaka sa određenim minimalnim setom informacija (na primer, koji korisnik ga je kreirao).</w:t>
      </w:r>
    </w:p>
    <w:p w14:paraId="19CA4FCD" w14:textId="6493FA9D" w:rsidR="00A86BAF" w:rsidRDefault="00A86BAF" w:rsidP="00A86BAF">
      <w:pPr>
        <w:pStyle w:val="Heading2"/>
      </w:pPr>
      <w:bookmarkStart w:id="30" w:name="_Toc132233283"/>
      <w:r>
        <w:t xml:space="preserve">Zahtevi za projektnom </w:t>
      </w:r>
      <w:r w:rsidR="001F1658">
        <w:t xml:space="preserve">i korisničkom </w:t>
      </w:r>
      <w:r>
        <w:t>dokumentacijom</w:t>
      </w:r>
      <w:bookmarkEnd w:id="30"/>
    </w:p>
    <w:p w14:paraId="129F0DD4" w14:textId="499EC52F" w:rsidR="00E95FFE" w:rsidRPr="00E95FFE" w:rsidRDefault="00E95FFE" w:rsidP="00E95FFE">
      <w:pPr>
        <w:pStyle w:val="Content"/>
      </w:pPr>
      <w:r>
        <w:t>Projektna dokumentacija bi trebalo da konzistentno prati razvoj rada na projektu, u cilju sveobuhvatnosti. Projektna dokumentacija će služiti svakom od članova projektnog tima da u svakom trenutku ima apsolutni uvid u tok dešavanja na samom projektu, kao i da isprati funkcionalnosti na kojima on nije eksplicitno radio. U okviru projektne dokumentacije trebalo</w:t>
      </w:r>
      <w:r w:rsidR="00F51283" w:rsidRPr="00F51283">
        <w:t xml:space="preserve"> </w:t>
      </w:r>
      <w:r w:rsidR="00F51283">
        <w:t>bi</w:t>
      </w:r>
      <w:r>
        <w:t xml:space="preserve"> izdvojiti i korisničku dokumentaciju </w:t>
      </w:r>
      <w:r>
        <w:lastRenderedPageBreak/>
        <w:t xml:space="preserve">koja će biti javno </w:t>
      </w:r>
      <w:r w:rsidR="00E179A4">
        <w:t>dostupna</w:t>
      </w:r>
      <w:r>
        <w:t>, u cilju davanja instrukcija i objašnjenja sistema stvarnim korisnicima.</w:t>
      </w:r>
      <w:r w:rsidR="001F1658">
        <w:t xml:space="preserve"> Pod korisničkom dokumentacijom najpre mislimo na upustva za korišćenje sajta, kao i na neka osnovna pravila kojih se svaki korisnik mora pridržavati (bez psovki ili žargona, bez uvreda na rasnoj ili nacionalnoj osnovi, </w:t>
      </w:r>
      <w:r w:rsidR="00DD5F80">
        <w:t>bez omalovažavanja tuđe ličnosti i karaktera, i slično).</w:t>
      </w:r>
    </w:p>
    <w:p w14:paraId="31B6C87A" w14:textId="1F1356D8" w:rsidR="00A86BAF" w:rsidRDefault="00AE12A1" w:rsidP="00A86BAF">
      <w:pPr>
        <w:pStyle w:val="Heading2"/>
      </w:pPr>
      <w:bookmarkStart w:id="31" w:name="_Toc132233284"/>
      <w:r>
        <w:t>Ostali zahtevi</w:t>
      </w:r>
      <w:bookmarkEnd w:id="31"/>
    </w:p>
    <w:p w14:paraId="1D0E6573" w14:textId="5BD7398B" w:rsidR="008E08A0" w:rsidRDefault="00E95FFE" w:rsidP="00DD5F80">
      <w:pPr>
        <w:pStyle w:val="Content"/>
      </w:pPr>
      <w:r>
        <w:t>Sistem treba da pruži zadovoljavaju</w:t>
      </w:r>
      <w:r w:rsidR="00F51283">
        <w:t>ć</w:t>
      </w:r>
      <w:r>
        <w:t>e performanse pri odzivu, kao i određenu vizuelnu dinamičnost strana. Sistem treba da bude responzivan na promene veličine ekrana</w:t>
      </w:r>
      <w:r w:rsidR="00CE016F">
        <w:t xml:space="preserve">. </w:t>
      </w:r>
      <w:r>
        <w:t>U cilju ovoga, HTML razvoj može biti zasnovan na Bootstrap tehnologiji, ali ovo je svakako opcioni izbor.</w:t>
      </w:r>
    </w:p>
    <w:p w14:paraId="3B9FC43A" w14:textId="3648FF5D" w:rsidR="00767067" w:rsidRDefault="008E08A0" w:rsidP="00DD5F80">
      <w:pPr>
        <w:pStyle w:val="Heading1"/>
      </w:pPr>
      <w:bookmarkStart w:id="32" w:name="_Toc132233285"/>
      <w:r>
        <w:t>Plan i prioriteti</w:t>
      </w:r>
      <w:bookmarkEnd w:id="32"/>
    </w:p>
    <w:p w14:paraId="3C0B75E4" w14:textId="77777777" w:rsidR="00AD4910" w:rsidRDefault="00DD5F80" w:rsidP="00DD5F80">
      <w:pPr>
        <w:pStyle w:val="Content"/>
      </w:pPr>
      <w:r>
        <w:t>Kao model za razvoj „Čitaj, ne skitaj“ aplikacije biće korišćena neka kombinacija modela vodopada i iterativno-inkrementalnog modela, gde je cilj da se svaka faza, do faze implementacije, odvija sekvencijalno jedna za drugom</w:t>
      </w:r>
      <w:r w:rsidR="006E5B6B">
        <w:t xml:space="preserve"> (po modelu vodopada)</w:t>
      </w:r>
      <w:r>
        <w:t xml:space="preserve">, dok će se u samoj implementaciji </w:t>
      </w:r>
      <w:r w:rsidR="006E5B6B">
        <w:t xml:space="preserve">primenjivati iterativni pristup gde je cilj da </w:t>
      </w:r>
      <w:r>
        <w:t>svaki rezultat prekretnice bude najprioritetniji set funkcionalnosti sistema u datom momentu</w:t>
      </w:r>
      <w:r w:rsidR="006E5B6B">
        <w:t xml:space="preserve">. </w:t>
      </w:r>
    </w:p>
    <w:p w14:paraId="3C3430B7" w14:textId="3F55A461" w:rsidR="00AD4910" w:rsidRDefault="00AD4910" w:rsidP="00DD5F80">
      <w:pPr>
        <w:pStyle w:val="Content"/>
      </w:pPr>
    </w:p>
    <w:p w14:paraId="29797372" w14:textId="2682B655" w:rsidR="00DD5F80" w:rsidRDefault="00AD4910" w:rsidP="00AD4910">
      <w:pPr>
        <w:pStyle w:val="Content"/>
        <w:ind w:left="0" w:firstLine="0"/>
      </w:pPr>
      <w:r>
        <w:t xml:space="preserve">     </w:t>
      </w:r>
      <w:r w:rsidR="006E5B6B">
        <w:t>T</w:t>
      </w:r>
      <w:r w:rsidR="00CE016F">
        <w:t>ime</w:t>
      </w:r>
      <w:r w:rsidR="006E5B6B">
        <w:t xml:space="preserve"> je, u nekoj prvoj verziji projekta, planirano da se obezbedi korektnost sledećih funkcionalnost:</w:t>
      </w:r>
    </w:p>
    <w:p w14:paraId="4924A0AD" w14:textId="7CD73D5F" w:rsidR="006E5B6B" w:rsidRDefault="006E5B6B" w:rsidP="006E5B6B">
      <w:pPr>
        <w:pStyle w:val="Content"/>
        <w:numPr>
          <w:ilvl w:val="0"/>
          <w:numId w:val="10"/>
        </w:numPr>
      </w:pPr>
      <w:r>
        <w:t>Registracija različitih kategorija korisnika</w:t>
      </w:r>
    </w:p>
    <w:p w14:paraId="685A71A0" w14:textId="458A9C04" w:rsidR="006E5B6B" w:rsidRDefault="006E5B6B" w:rsidP="006E5B6B">
      <w:pPr>
        <w:pStyle w:val="Content"/>
        <w:numPr>
          <w:ilvl w:val="0"/>
          <w:numId w:val="10"/>
        </w:numPr>
      </w:pPr>
      <w:r>
        <w:t>Prijava na sistem</w:t>
      </w:r>
    </w:p>
    <w:p w14:paraId="71901FD0" w14:textId="35176FE9" w:rsidR="006E5B6B" w:rsidRDefault="006E5B6B" w:rsidP="006E5B6B">
      <w:pPr>
        <w:pStyle w:val="Content"/>
        <w:numPr>
          <w:ilvl w:val="0"/>
          <w:numId w:val="10"/>
        </w:numPr>
      </w:pPr>
      <w:r>
        <w:t>Pretraga postojećih izdavačkih kuća, knjiga i autora</w:t>
      </w:r>
    </w:p>
    <w:p w14:paraId="17F70675" w14:textId="25AAC11D" w:rsidR="006E5B6B" w:rsidRDefault="006E5B6B" w:rsidP="006E5B6B">
      <w:pPr>
        <w:pStyle w:val="Content"/>
        <w:numPr>
          <w:ilvl w:val="0"/>
          <w:numId w:val="10"/>
        </w:numPr>
      </w:pPr>
      <w:r>
        <w:t>Postavljanje sadržaja od strane izdavačkih kuća i autora (bez publikovanja knjiga)</w:t>
      </w:r>
    </w:p>
    <w:p w14:paraId="3A90248E" w14:textId="77777777" w:rsidR="006E5B6B" w:rsidRDefault="006E5B6B" w:rsidP="006E5B6B">
      <w:pPr>
        <w:pStyle w:val="Content"/>
        <w:numPr>
          <w:ilvl w:val="0"/>
          <w:numId w:val="10"/>
        </w:numPr>
      </w:pPr>
      <w:r>
        <w:t>Osnovne administatorske funkcije</w:t>
      </w:r>
    </w:p>
    <w:p w14:paraId="46D0A34C" w14:textId="77777777" w:rsidR="006E5B6B" w:rsidRDefault="006E5B6B" w:rsidP="006E5B6B">
      <w:pPr>
        <w:pStyle w:val="Content"/>
        <w:ind w:left="1008" w:firstLine="0"/>
      </w:pPr>
    </w:p>
    <w:p w14:paraId="2AC82CBD" w14:textId="055A0073" w:rsidR="006E5B6B" w:rsidRDefault="006E5B6B" w:rsidP="006E5B6B">
      <w:pPr>
        <w:pStyle w:val="Content"/>
        <w:ind w:left="0" w:firstLine="0"/>
      </w:pPr>
      <w:r>
        <w:t xml:space="preserve">      U završnoj verziji projekta, treba dodati i ostale funkcionalnosti:</w:t>
      </w:r>
    </w:p>
    <w:p w14:paraId="49B3D628" w14:textId="64CC4130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 xml:space="preserve">nost postavljanja i </w:t>
      </w:r>
      <w:r w:rsidR="00581639">
        <w:t>č</w:t>
      </w:r>
      <w:r>
        <w:t>itanja recenzija</w:t>
      </w:r>
    </w:p>
    <w:p w14:paraId="324B425E" w14:textId="712A95E2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>nost pretplate na sadr</w:t>
      </w:r>
      <w:r w:rsidR="00581639">
        <w:t>ž</w:t>
      </w:r>
      <w:r>
        <w:t>aj autora ili izdava</w:t>
      </w:r>
      <w:r w:rsidR="00581639">
        <w:t>č</w:t>
      </w:r>
      <w:r>
        <w:t>ke ku</w:t>
      </w:r>
      <w:r w:rsidR="00581639">
        <w:t>ć</w:t>
      </w:r>
      <w:r>
        <w:t>e</w:t>
      </w:r>
    </w:p>
    <w:p w14:paraId="40716D85" w14:textId="62E84316" w:rsidR="006E5B6B" w:rsidRDefault="006E5B6B" w:rsidP="006E5B6B">
      <w:pPr>
        <w:pStyle w:val="Content"/>
        <w:numPr>
          <w:ilvl w:val="0"/>
          <w:numId w:val="11"/>
        </w:numPr>
      </w:pPr>
      <w:r>
        <w:t>Mogu</w:t>
      </w:r>
      <w:r w:rsidR="00581639">
        <w:t>ć</w:t>
      </w:r>
      <w:r>
        <w:t>nost publikovanja knjiga i zapo</w:t>
      </w:r>
      <w:r w:rsidR="00581639">
        <w:t>č</w:t>
      </w:r>
      <w:r>
        <w:t>injanja licitacije</w:t>
      </w:r>
    </w:p>
    <w:p w14:paraId="2ECBEF8F" w14:textId="10F2DB53" w:rsidR="00AD4910" w:rsidRPr="00DD5F80" w:rsidRDefault="00AD4910" w:rsidP="006E5B6B">
      <w:pPr>
        <w:pStyle w:val="Content"/>
        <w:numPr>
          <w:ilvl w:val="0"/>
          <w:numId w:val="11"/>
        </w:numPr>
      </w:pPr>
      <w:r>
        <w:t>Administatorske funkcij</w:t>
      </w:r>
      <w:r w:rsidR="00E179A4">
        <w:t>e</w:t>
      </w:r>
    </w:p>
    <w:sectPr w:rsidR="00AD4910" w:rsidRPr="00DD5F80" w:rsidSect="00767067">
      <w:headerReference w:type="default" r:id="rId14"/>
      <w:footerReference w:type="default" r:id="rId15"/>
      <w:pgSz w:w="12240" w:h="15840"/>
      <w:pgMar w:top="720" w:right="720" w:bottom="720" w:left="720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E898D" w14:textId="77777777" w:rsidR="005A2AD7" w:rsidRDefault="005A2AD7">
      <w:r>
        <w:separator/>
      </w:r>
    </w:p>
    <w:p w14:paraId="2A2FDF15" w14:textId="77777777" w:rsidR="005A2AD7" w:rsidRDefault="005A2AD7"/>
  </w:endnote>
  <w:endnote w:type="continuationSeparator" w:id="0">
    <w:p w14:paraId="27F0480B" w14:textId="77777777" w:rsidR="005A2AD7" w:rsidRDefault="005A2AD7">
      <w:r>
        <w:continuationSeparator/>
      </w:r>
    </w:p>
    <w:p w14:paraId="480899C0" w14:textId="77777777" w:rsidR="005A2AD7" w:rsidRDefault="005A2A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AEC8B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417C04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31C43" w14:textId="77777777" w:rsidR="005A2AD7" w:rsidRDefault="005A2AD7">
      <w:r>
        <w:separator/>
      </w:r>
    </w:p>
    <w:p w14:paraId="53E001CB" w14:textId="77777777" w:rsidR="005A2AD7" w:rsidRDefault="005A2AD7"/>
  </w:footnote>
  <w:footnote w:type="continuationSeparator" w:id="0">
    <w:p w14:paraId="6035CBFB" w14:textId="77777777" w:rsidR="005A2AD7" w:rsidRDefault="005A2AD7">
      <w:r>
        <w:continuationSeparator/>
      </w:r>
    </w:p>
    <w:p w14:paraId="0ADF5592" w14:textId="77777777" w:rsidR="005A2AD7" w:rsidRDefault="005A2A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BC88B14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246F3" w14:textId="77777777" w:rsidR="00D077E9" w:rsidRDefault="00D077E9">
          <w:pPr>
            <w:pStyle w:val="Header"/>
          </w:pPr>
        </w:p>
      </w:tc>
    </w:tr>
  </w:tbl>
  <w:p w14:paraId="178C5DF4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6B4"/>
    <w:multiLevelType w:val="hybridMultilevel"/>
    <w:tmpl w:val="F3B4070A"/>
    <w:lvl w:ilvl="0" w:tplc="85F6BFCA">
      <w:start w:val="1"/>
      <w:numFmt w:val="decimal"/>
      <w:lvlText w:val="%1)"/>
      <w:lvlJc w:val="left"/>
      <w:pPr>
        <w:ind w:left="1368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" w15:restartNumberingAfterBreak="0">
    <w:nsid w:val="08EC7988"/>
    <w:multiLevelType w:val="hybridMultilevel"/>
    <w:tmpl w:val="A0E4DE5E"/>
    <w:lvl w:ilvl="0" w:tplc="16A64C90">
      <w:start w:val="1"/>
      <w:numFmt w:val="bullet"/>
      <w:pStyle w:val="Heading2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 w15:restartNumberingAfterBreak="0">
    <w:nsid w:val="0C6A6B07"/>
    <w:multiLevelType w:val="hybridMultilevel"/>
    <w:tmpl w:val="C0A610F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0F060A3B"/>
    <w:multiLevelType w:val="hybridMultilevel"/>
    <w:tmpl w:val="76A62110"/>
    <w:lvl w:ilvl="0" w:tplc="4694270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5" w15:restartNumberingAfterBreak="0">
    <w:nsid w:val="134A2CC8"/>
    <w:multiLevelType w:val="hybridMultilevel"/>
    <w:tmpl w:val="53649A8C"/>
    <w:lvl w:ilvl="0" w:tplc="12F249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16CC5"/>
    <w:multiLevelType w:val="multilevel"/>
    <w:tmpl w:val="6444ECDA"/>
    <w:lvl w:ilvl="0">
      <w:start w:val="3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7" w15:restartNumberingAfterBreak="0">
    <w:nsid w:val="33696F9C"/>
    <w:multiLevelType w:val="hybridMultilevel"/>
    <w:tmpl w:val="3D94B09A"/>
    <w:lvl w:ilvl="0" w:tplc="96CEDD88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8" w15:restartNumberingAfterBreak="0">
    <w:nsid w:val="45202AF0"/>
    <w:multiLevelType w:val="multilevel"/>
    <w:tmpl w:val="EC9CA6A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B6A6818"/>
    <w:multiLevelType w:val="hybridMultilevel"/>
    <w:tmpl w:val="28CC6AAE"/>
    <w:lvl w:ilvl="0" w:tplc="FDEA8A6E"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BF32681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F0243"/>
    <w:multiLevelType w:val="hybridMultilevel"/>
    <w:tmpl w:val="E800FD8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AF3B80"/>
    <w:multiLevelType w:val="hybridMultilevel"/>
    <w:tmpl w:val="AFCA6682"/>
    <w:lvl w:ilvl="0" w:tplc="D3C4B2E8">
      <w:start w:val="1"/>
      <w:numFmt w:val="decimal"/>
      <w:lvlText w:val="%1)"/>
      <w:lvlJc w:val="left"/>
      <w:pPr>
        <w:ind w:left="1368" w:hanging="360"/>
      </w:pPr>
      <w:rPr>
        <w:rFonts w:hint="default"/>
        <w:b w:val="0"/>
        <w:bCs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2" w15:restartNumberingAfterBreak="0">
    <w:nsid w:val="625A526A"/>
    <w:multiLevelType w:val="hybridMultilevel"/>
    <w:tmpl w:val="9DEE2616"/>
    <w:lvl w:ilvl="0" w:tplc="5D282E76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656C3361"/>
    <w:multiLevelType w:val="hybridMultilevel"/>
    <w:tmpl w:val="C1382650"/>
    <w:lvl w:ilvl="0" w:tplc="D7F8DAFE">
      <w:start w:val="1"/>
      <w:numFmt w:val="bullet"/>
      <w:lvlText w:val="-"/>
      <w:lvlJc w:val="left"/>
      <w:pPr>
        <w:ind w:left="13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4" w15:restartNumberingAfterBreak="0">
    <w:nsid w:val="702624DF"/>
    <w:multiLevelType w:val="hybridMultilevel"/>
    <w:tmpl w:val="9D9CE4B8"/>
    <w:lvl w:ilvl="0" w:tplc="3898A14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5" w15:restartNumberingAfterBreak="0">
    <w:nsid w:val="726E37DF"/>
    <w:multiLevelType w:val="multilevel"/>
    <w:tmpl w:val="6444ECDA"/>
    <w:lvl w:ilvl="0">
      <w:start w:val="1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6" w15:restartNumberingAfterBreak="0">
    <w:nsid w:val="75423D90"/>
    <w:multiLevelType w:val="hybridMultilevel"/>
    <w:tmpl w:val="60762D4E"/>
    <w:lvl w:ilvl="0" w:tplc="B766572C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7" w15:restartNumberingAfterBreak="0">
    <w:nsid w:val="7EBB12B6"/>
    <w:multiLevelType w:val="hybridMultilevel"/>
    <w:tmpl w:val="4D8C8D2A"/>
    <w:lvl w:ilvl="0" w:tplc="3F4A749E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 w16cid:durableId="80639025">
    <w:abstractNumId w:val="9"/>
  </w:num>
  <w:num w:numId="2" w16cid:durableId="11614485">
    <w:abstractNumId w:val="10"/>
  </w:num>
  <w:num w:numId="3" w16cid:durableId="279923893">
    <w:abstractNumId w:val="8"/>
  </w:num>
  <w:num w:numId="4" w16cid:durableId="94441900">
    <w:abstractNumId w:val="5"/>
  </w:num>
  <w:num w:numId="5" w16cid:durableId="510994190">
    <w:abstractNumId w:val="1"/>
  </w:num>
  <w:num w:numId="6" w16cid:durableId="1925602338">
    <w:abstractNumId w:val="15"/>
  </w:num>
  <w:num w:numId="7" w16cid:durableId="510071465">
    <w:abstractNumId w:val="6"/>
  </w:num>
  <w:num w:numId="8" w16cid:durableId="871959060">
    <w:abstractNumId w:val="13"/>
  </w:num>
  <w:num w:numId="9" w16cid:durableId="713047022">
    <w:abstractNumId w:val="12"/>
  </w:num>
  <w:num w:numId="10" w16cid:durableId="1921061042">
    <w:abstractNumId w:val="17"/>
  </w:num>
  <w:num w:numId="11" w16cid:durableId="1042243271">
    <w:abstractNumId w:val="7"/>
  </w:num>
  <w:num w:numId="12" w16cid:durableId="2007056029">
    <w:abstractNumId w:val="4"/>
  </w:num>
  <w:num w:numId="13" w16cid:durableId="914053221">
    <w:abstractNumId w:val="14"/>
  </w:num>
  <w:num w:numId="14" w16cid:durableId="2039432371">
    <w:abstractNumId w:val="2"/>
  </w:num>
  <w:num w:numId="15" w16cid:durableId="1772235008">
    <w:abstractNumId w:val="16"/>
  </w:num>
  <w:num w:numId="16" w16cid:durableId="13767589">
    <w:abstractNumId w:val="0"/>
  </w:num>
  <w:num w:numId="17" w16cid:durableId="1639677809">
    <w:abstractNumId w:val="11"/>
  </w:num>
  <w:num w:numId="18" w16cid:durableId="513081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64"/>
    <w:rsid w:val="00000DE8"/>
    <w:rsid w:val="00023549"/>
    <w:rsid w:val="0002401B"/>
    <w:rsid w:val="0002482E"/>
    <w:rsid w:val="000275C5"/>
    <w:rsid w:val="000415AE"/>
    <w:rsid w:val="00050324"/>
    <w:rsid w:val="00055DBD"/>
    <w:rsid w:val="00064020"/>
    <w:rsid w:val="00071EB7"/>
    <w:rsid w:val="00076B12"/>
    <w:rsid w:val="000A0150"/>
    <w:rsid w:val="000A6EF9"/>
    <w:rsid w:val="000C2C38"/>
    <w:rsid w:val="000E6057"/>
    <w:rsid w:val="000E63C9"/>
    <w:rsid w:val="0010582E"/>
    <w:rsid w:val="00130E9D"/>
    <w:rsid w:val="00145DD2"/>
    <w:rsid w:val="00145F30"/>
    <w:rsid w:val="00150A6D"/>
    <w:rsid w:val="0015457B"/>
    <w:rsid w:val="00167F04"/>
    <w:rsid w:val="001775F6"/>
    <w:rsid w:val="00182A7C"/>
    <w:rsid w:val="00185B35"/>
    <w:rsid w:val="00187379"/>
    <w:rsid w:val="001A4571"/>
    <w:rsid w:val="001C5898"/>
    <w:rsid w:val="001F1658"/>
    <w:rsid w:val="001F2BC8"/>
    <w:rsid w:val="001F5F6B"/>
    <w:rsid w:val="00202E2F"/>
    <w:rsid w:val="00214E33"/>
    <w:rsid w:val="00223040"/>
    <w:rsid w:val="00232ABE"/>
    <w:rsid w:val="00232CC8"/>
    <w:rsid w:val="002426B1"/>
    <w:rsid w:val="00243606"/>
    <w:rsid w:val="00243EBC"/>
    <w:rsid w:val="00246A35"/>
    <w:rsid w:val="00284348"/>
    <w:rsid w:val="002848B0"/>
    <w:rsid w:val="00292874"/>
    <w:rsid w:val="00294986"/>
    <w:rsid w:val="002A6775"/>
    <w:rsid w:val="002B2433"/>
    <w:rsid w:val="002B34CD"/>
    <w:rsid w:val="002B608A"/>
    <w:rsid w:val="002C19B2"/>
    <w:rsid w:val="002D128A"/>
    <w:rsid w:val="002F51F5"/>
    <w:rsid w:val="00305029"/>
    <w:rsid w:val="00312137"/>
    <w:rsid w:val="00320F23"/>
    <w:rsid w:val="00330359"/>
    <w:rsid w:val="00334356"/>
    <w:rsid w:val="0033762F"/>
    <w:rsid w:val="0034475A"/>
    <w:rsid w:val="00344929"/>
    <w:rsid w:val="00350DA9"/>
    <w:rsid w:val="003637FA"/>
    <w:rsid w:val="00366C7E"/>
    <w:rsid w:val="00380091"/>
    <w:rsid w:val="00384EA3"/>
    <w:rsid w:val="003A39A1"/>
    <w:rsid w:val="003B1C01"/>
    <w:rsid w:val="003B3A09"/>
    <w:rsid w:val="003B60E3"/>
    <w:rsid w:val="003C2191"/>
    <w:rsid w:val="003C772B"/>
    <w:rsid w:val="003D3863"/>
    <w:rsid w:val="003E28B5"/>
    <w:rsid w:val="003E2D60"/>
    <w:rsid w:val="003E78B5"/>
    <w:rsid w:val="003F29B7"/>
    <w:rsid w:val="003F47D5"/>
    <w:rsid w:val="004110DE"/>
    <w:rsid w:val="0041188B"/>
    <w:rsid w:val="0041421A"/>
    <w:rsid w:val="0042547B"/>
    <w:rsid w:val="0042649E"/>
    <w:rsid w:val="0044085A"/>
    <w:rsid w:val="00456430"/>
    <w:rsid w:val="0045714C"/>
    <w:rsid w:val="004623C7"/>
    <w:rsid w:val="00464B70"/>
    <w:rsid w:val="00473686"/>
    <w:rsid w:val="00484DBD"/>
    <w:rsid w:val="00484E7A"/>
    <w:rsid w:val="004A219A"/>
    <w:rsid w:val="004A3622"/>
    <w:rsid w:val="004B21A5"/>
    <w:rsid w:val="004D5987"/>
    <w:rsid w:val="004F0911"/>
    <w:rsid w:val="005037F0"/>
    <w:rsid w:val="00516A86"/>
    <w:rsid w:val="00516E22"/>
    <w:rsid w:val="005275F6"/>
    <w:rsid w:val="0056454A"/>
    <w:rsid w:val="00572102"/>
    <w:rsid w:val="00573C3A"/>
    <w:rsid w:val="00581639"/>
    <w:rsid w:val="00582A8E"/>
    <w:rsid w:val="00582FDE"/>
    <w:rsid w:val="0058515E"/>
    <w:rsid w:val="00592934"/>
    <w:rsid w:val="005A2AD7"/>
    <w:rsid w:val="005C1B18"/>
    <w:rsid w:val="005D4FFA"/>
    <w:rsid w:val="005E4ADF"/>
    <w:rsid w:val="005E53E4"/>
    <w:rsid w:val="005F1BB0"/>
    <w:rsid w:val="005F46DC"/>
    <w:rsid w:val="006012EC"/>
    <w:rsid w:val="00604CF4"/>
    <w:rsid w:val="00620EE1"/>
    <w:rsid w:val="00656C4D"/>
    <w:rsid w:val="006655B6"/>
    <w:rsid w:val="006723C4"/>
    <w:rsid w:val="006739D8"/>
    <w:rsid w:val="00695FE1"/>
    <w:rsid w:val="006A3D24"/>
    <w:rsid w:val="006A6D88"/>
    <w:rsid w:val="006B38CD"/>
    <w:rsid w:val="006B7C0B"/>
    <w:rsid w:val="006C31A8"/>
    <w:rsid w:val="006E04B7"/>
    <w:rsid w:val="006E5716"/>
    <w:rsid w:val="006E5B6B"/>
    <w:rsid w:val="006F374F"/>
    <w:rsid w:val="006F73B4"/>
    <w:rsid w:val="00722B32"/>
    <w:rsid w:val="007302B3"/>
    <w:rsid w:val="00730733"/>
    <w:rsid w:val="00730E3A"/>
    <w:rsid w:val="00736AAF"/>
    <w:rsid w:val="00742526"/>
    <w:rsid w:val="00750DA7"/>
    <w:rsid w:val="00753EAC"/>
    <w:rsid w:val="007578A9"/>
    <w:rsid w:val="00760CA6"/>
    <w:rsid w:val="00765B2A"/>
    <w:rsid w:val="00767067"/>
    <w:rsid w:val="00767525"/>
    <w:rsid w:val="00773B55"/>
    <w:rsid w:val="00783A34"/>
    <w:rsid w:val="0078742D"/>
    <w:rsid w:val="007B7BD2"/>
    <w:rsid w:val="007C6B52"/>
    <w:rsid w:val="007C6BDB"/>
    <w:rsid w:val="007D16C5"/>
    <w:rsid w:val="007D1A72"/>
    <w:rsid w:val="007D365C"/>
    <w:rsid w:val="007D7DF4"/>
    <w:rsid w:val="008032AA"/>
    <w:rsid w:val="00816953"/>
    <w:rsid w:val="00850543"/>
    <w:rsid w:val="00856970"/>
    <w:rsid w:val="00862FE4"/>
    <w:rsid w:val="0086389A"/>
    <w:rsid w:val="00865D88"/>
    <w:rsid w:val="0087026D"/>
    <w:rsid w:val="0087605E"/>
    <w:rsid w:val="008A7824"/>
    <w:rsid w:val="008B0EBA"/>
    <w:rsid w:val="008B1FEE"/>
    <w:rsid w:val="008C59D8"/>
    <w:rsid w:val="008D33CE"/>
    <w:rsid w:val="008E08A0"/>
    <w:rsid w:val="008E1B9E"/>
    <w:rsid w:val="008E3105"/>
    <w:rsid w:val="008E4C84"/>
    <w:rsid w:val="0090023B"/>
    <w:rsid w:val="00903C32"/>
    <w:rsid w:val="00916B16"/>
    <w:rsid w:val="009173B9"/>
    <w:rsid w:val="009218A5"/>
    <w:rsid w:val="0093335D"/>
    <w:rsid w:val="0093613E"/>
    <w:rsid w:val="00943026"/>
    <w:rsid w:val="00947416"/>
    <w:rsid w:val="009618F2"/>
    <w:rsid w:val="009623B5"/>
    <w:rsid w:val="00962611"/>
    <w:rsid w:val="00966B81"/>
    <w:rsid w:val="00972456"/>
    <w:rsid w:val="00980D25"/>
    <w:rsid w:val="009837EB"/>
    <w:rsid w:val="009A2419"/>
    <w:rsid w:val="009C7720"/>
    <w:rsid w:val="009D04B0"/>
    <w:rsid w:val="009D1B1D"/>
    <w:rsid w:val="009E7C4D"/>
    <w:rsid w:val="00A21A1B"/>
    <w:rsid w:val="00A23AFA"/>
    <w:rsid w:val="00A25769"/>
    <w:rsid w:val="00A31B3E"/>
    <w:rsid w:val="00A32FE3"/>
    <w:rsid w:val="00A4719A"/>
    <w:rsid w:val="00A505C6"/>
    <w:rsid w:val="00A532F3"/>
    <w:rsid w:val="00A537E7"/>
    <w:rsid w:val="00A744B0"/>
    <w:rsid w:val="00A8489E"/>
    <w:rsid w:val="00A86BAF"/>
    <w:rsid w:val="00AB6503"/>
    <w:rsid w:val="00AC2221"/>
    <w:rsid w:val="00AC29F3"/>
    <w:rsid w:val="00AD4910"/>
    <w:rsid w:val="00AE12A1"/>
    <w:rsid w:val="00AE7583"/>
    <w:rsid w:val="00AF43E5"/>
    <w:rsid w:val="00AF73E6"/>
    <w:rsid w:val="00B015C7"/>
    <w:rsid w:val="00B05F8D"/>
    <w:rsid w:val="00B07CDC"/>
    <w:rsid w:val="00B205C7"/>
    <w:rsid w:val="00B209B2"/>
    <w:rsid w:val="00B20BF4"/>
    <w:rsid w:val="00B231E5"/>
    <w:rsid w:val="00B240B4"/>
    <w:rsid w:val="00B47D32"/>
    <w:rsid w:val="00B55588"/>
    <w:rsid w:val="00B673B1"/>
    <w:rsid w:val="00B74B27"/>
    <w:rsid w:val="00B932B4"/>
    <w:rsid w:val="00B9534F"/>
    <w:rsid w:val="00B966EB"/>
    <w:rsid w:val="00BA0620"/>
    <w:rsid w:val="00BE08FA"/>
    <w:rsid w:val="00BF6F98"/>
    <w:rsid w:val="00C02B87"/>
    <w:rsid w:val="00C0412C"/>
    <w:rsid w:val="00C15166"/>
    <w:rsid w:val="00C1562F"/>
    <w:rsid w:val="00C23DE2"/>
    <w:rsid w:val="00C26B90"/>
    <w:rsid w:val="00C36AA4"/>
    <w:rsid w:val="00C4086D"/>
    <w:rsid w:val="00C4350F"/>
    <w:rsid w:val="00C57D65"/>
    <w:rsid w:val="00C71554"/>
    <w:rsid w:val="00C76633"/>
    <w:rsid w:val="00C80132"/>
    <w:rsid w:val="00C94ABC"/>
    <w:rsid w:val="00CA1896"/>
    <w:rsid w:val="00CA5D6F"/>
    <w:rsid w:val="00CB3B01"/>
    <w:rsid w:val="00CB5B28"/>
    <w:rsid w:val="00CC1061"/>
    <w:rsid w:val="00CD1970"/>
    <w:rsid w:val="00CD2B9E"/>
    <w:rsid w:val="00CD4C41"/>
    <w:rsid w:val="00CE016F"/>
    <w:rsid w:val="00CE172B"/>
    <w:rsid w:val="00CE1EBC"/>
    <w:rsid w:val="00CF5371"/>
    <w:rsid w:val="00D00BC3"/>
    <w:rsid w:val="00D0323A"/>
    <w:rsid w:val="00D0559F"/>
    <w:rsid w:val="00D077E9"/>
    <w:rsid w:val="00D37018"/>
    <w:rsid w:val="00D37E64"/>
    <w:rsid w:val="00D42CB7"/>
    <w:rsid w:val="00D516F4"/>
    <w:rsid w:val="00D53108"/>
    <w:rsid w:val="00D5413D"/>
    <w:rsid w:val="00D570A9"/>
    <w:rsid w:val="00D60E0A"/>
    <w:rsid w:val="00D70D02"/>
    <w:rsid w:val="00D770C7"/>
    <w:rsid w:val="00D86945"/>
    <w:rsid w:val="00D90290"/>
    <w:rsid w:val="00D91F1B"/>
    <w:rsid w:val="00D91FBA"/>
    <w:rsid w:val="00DA40D7"/>
    <w:rsid w:val="00DA420D"/>
    <w:rsid w:val="00DD152F"/>
    <w:rsid w:val="00DD5F80"/>
    <w:rsid w:val="00DE213F"/>
    <w:rsid w:val="00DE4850"/>
    <w:rsid w:val="00DF027C"/>
    <w:rsid w:val="00E0092A"/>
    <w:rsid w:val="00E00A32"/>
    <w:rsid w:val="00E021B9"/>
    <w:rsid w:val="00E1271D"/>
    <w:rsid w:val="00E179A4"/>
    <w:rsid w:val="00E22ACD"/>
    <w:rsid w:val="00E230B8"/>
    <w:rsid w:val="00E254AB"/>
    <w:rsid w:val="00E40975"/>
    <w:rsid w:val="00E453C8"/>
    <w:rsid w:val="00E45FF8"/>
    <w:rsid w:val="00E620B0"/>
    <w:rsid w:val="00E7099C"/>
    <w:rsid w:val="00E73047"/>
    <w:rsid w:val="00E761F5"/>
    <w:rsid w:val="00E81B40"/>
    <w:rsid w:val="00E932DF"/>
    <w:rsid w:val="00E95FFE"/>
    <w:rsid w:val="00EC59C7"/>
    <w:rsid w:val="00ED13D9"/>
    <w:rsid w:val="00EE26BF"/>
    <w:rsid w:val="00EF555B"/>
    <w:rsid w:val="00EF5E99"/>
    <w:rsid w:val="00F00D51"/>
    <w:rsid w:val="00F027BB"/>
    <w:rsid w:val="00F11DCF"/>
    <w:rsid w:val="00F162EA"/>
    <w:rsid w:val="00F1757A"/>
    <w:rsid w:val="00F46BDE"/>
    <w:rsid w:val="00F51283"/>
    <w:rsid w:val="00F52067"/>
    <w:rsid w:val="00F52D27"/>
    <w:rsid w:val="00F611EB"/>
    <w:rsid w:val="00F6683B"/>
    <w:rsid w:val="00F83527"/>
    <w:rsid w:val="00F839D8"/>
    <w:rsid w:val="00F902FE"/>
    <w:rsid w:val="00F923E8"/>
    <w:rsid w:val="00F953AB"/>
    <w:rsid w:val="00FB46C6"/>
    <w:rsid w:val="00FB7E80"/>
    <w:rsid w:val="00FC1456"/>
    <w:rsid w:val="00FC4C8A"/>
    <w:rsid w:val="00FC74D0"/>
    <w:rsid w:val="00FD583F"/>
    <w:rsid w:val="00FD7488"/>
    <w:rsid w:val="00FE1873"/>
    <w:rsid w:val="00FE49D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FD3EC"/>
  <w15:docId w15:val="{E9078DD3-6154-4FEF-A703-76608CDC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6945"/>
    <w:pPr>
      <w:spacing w:after="0"/>
    </w:pPr>
    <w:rPr>
      <w:rFonts w:eastAsiaTheme="minorEastAsia"/>
      <w:b/>
      <w:color w:val="082A75" w:themeColor="text2"/>
      <w:sz w:val="28"/>
      <w:szCs w:val="22"/>
      <w:lang w:val="sr-Latn-RS"/>
    </w:rPr>
  </w:style>
  <w:style w:type="paragraph" w:styleId="Heading1">
    <w:name w:val="heading 1"/>
    <w:basedOn w:val="Normal"/>
    <w:next w:val="Heading2"/>
    <w:link w:val="Heading1Char"/>
    <w:autoRedefine/>
    <w:uiPriority w:val="4"/>
    <w:qFormat/>
    <w:rsid w:val="00A21A1B"/>
    <w:pPr>
      <w:keepNext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Content"/>
    <w:link w:val="Heading2Char"/>
    <w:uiPriority w:val="4"/>
    <w:qFormat/>
    <w:rsid w:val="006A6D88"/>
    <w:pPr>
      <w:keepNext/>
      <w:numPr>
        <w:numId w:val="5"/>
      </w:numPr>
      <w:spacing w:before="120" w:after="240" w:line="240" w:lineRule="auto"/>
      <w:ind w:left="720" w:firstLine="0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A21A1B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  <w:lang w:val="sr-Latn-RS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6A6D88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B74B27"/>
    <w:pPr>
      <w:ind w:left="288" w:firstLine="720"/>
    </w:pPr>
    <w:rPr>
      <w:b w:val="0"/>
      <w:sz w:val="24"/>
    </w:rPr>
  </w:style>
  <w:style w:type="paragraph" w:customStyle="1" w:styleId="EmphasisText">
    <w:name w:val="Emphasis Text"/>
    <w:basedOn w:val="Normal"/>
    <w:link w:val="EmphasisTextChar"/>
    <w:rsid w:val="00DF027C"/>
  </w:style>
  <w:style w:type="character" w:customStyle="1" w:styleId="ContentChar">
    <w:name w:val="Content Char"/>
    <w:basedOn w:val="DefaultParagraphFont"/>
    <w:link w:val="Content"/>
    <w:rsid w:val="00B74B27"/>
    <w:rPr>
      <w:rFonts w:eastAsiaTheme="minorEastAsia"/>
      <w:color w:val="082A75" w:themeColor="text2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markedcontent">
    <w:name w:val="markedcontent"/>
    <w:basedOn w:val="DefaultParagraphFont"/>
    <w:rsid w:val="00D37E64"/>
  </w:style>
  <w:style w:type="paragraph" w:styleId="ListParagraph">
    <w:name w:val="List Paragraph"/>
    <w:basedOn w:val="Normal"/>
    <w:uiPriority w:val="34"/>
    <w:unhideWhenUsed/>
    <w:qFormat/>
    <w:rsid w:val="007670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3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3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32DF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2DF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2DF"/>
    <w:rPr>
      <w:rFonts w:eastAsiaTheme="minorEastAsia"/>
      <w:b/>
      <w:bCs/>
      <w:color w:val="082A75" w:themeColor="text2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42526"/>
    <w:pPr>
      <w:keepLines/>
      <w:numPr>
        <w:numId w:val="0"/>
      </w:numPr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25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526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742526"/>
    <w:rPr>
      <w:color w:val="3592C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2526"/>
    <w:pPr>
      <w:spacing w:after="100" w:line="259" w:lineRule="auto"/>
      <w:ind w:left="440"/>
    </w:pPr>
    <w:rPr>
      <w:rFonts w:cs="Times New Roman"/>
      <w:b w:val="0"/>
      <w:color w:val="auto"/>
      <w:sz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21A1B"/>
    <w:rPr>
      <w:color w:val="605E5C"/>
      <w:shd w:val="clear" w:color="auto" w:fill="E1DFDD"/>
    </w:rPr>
  </w:style>
  <w:style w:type="table" w:customStyle="1" w:styleId="Calendar1">
    <w:name w:val="Calendar 1"/>
    <w:basedOn w:val="TableNormal"/>
    <w:uiPriority w:val="99"/>
    <w:qFormat/>
    <w:rsid w:val="00350DA9"/>
    <w:pPr>
      <w:spacing w:after="0" w:line="240" w:lineRule="auto"/>
    </w:pPr>
    <w:rPr>
      <w:rFonts w:eastAsiaTheme="minorEastAsia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F0D29" w:themeColor="text1"/>
          <w:left w:val="nil"/>
          <w:bottom w:val="single" w:sz="24" w:space="0" w:color="0F0D29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cimalAligned">
    <w:name w:val="Decimal Aligned"/>
    <w:basedOn w:val="Normal"/>
    <w:uiPriority w:val="40"/>
    <w:qFormat/>
    <w:rsid w:val="00350DA9"/>
    <w:pPr>
      <w:tabs>
        <w:tab w:val="decimal" w:pos="360"/>
      </w:tabs>
      <w:spacing w:after="200"/>
    </w:pPr>
    <w:rPr>
      <w:rFonts w:cs="Times New Roman"/>
      <w:b w:val="0"/>
      <w:color w:val="auto"/>
      <w:sz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350DA9"/>
    <w:pPr>
      <w:spacing w:line="240" w:lineRule="auto"/>
    </w:pPr>
    <w:rPr>
      <w:rFonts w:cs="Times New Roman"/>
      <w:b w:val="0"/>
      <w:color w:val="auto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0DA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50DA9"/>
    <w:rPr>
      <w:i/>
      <w:iCs/>
    </w:rPr>
  </w:style>
  <w:style w:type="table" w:styleId="LightShading-Accent1">
    <w:name w:val="Light Shading Accent 1"/>
    <w:basedOn w:val="TableNormal"/>
    <w:uiPriority w:val="60"/>
    <w:rsid w:val="00350DA9"/>
    <w:pPr>
      <w:spacing w:after="0" w:line="240" w:lineRule="auto"/>
    </w:pPr>
    <w:rPr>
      <w:rFonts w:eastAsiaTheme="minorEastAsia"/>
      <w:color w:val="013A57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E3E4420AD34E46B512390F99FA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CCC3-B03B-4061-AA3B-C9B138AA335A}"/>
      </w:docPartPr>
      <w:docPartBody>
        <w:p w:rsidR="007E5A1F" w:rsidRDefault="007E5A1F">
          <w:pPr>
            <w:pStyle w:val="CEE3E4420AD34E46B512390F99FA9B0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6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8F4406708014E2B9D82BCC761554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8432E-6DD0-43EA-923C-C7E05B8D6317}"/>
      </w:docPartPr>
      <w:docPartBody>
        <w:p w:rsidR="007E5A1F" w:rsidRDefault="007E5A1F">
          <w:pPr>
            <w:pStyle w:val="A8F4406708014E2B9D82BCC761554ED9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1F"/>
    <w:rsid w:val="00141DBD"/>
    <w:rsid w:val="001B1487"/>
    <w:rsid w:val="001C60BB"/>
    <w:rsid w:val="002611D7"/>
    <w:rsid w:val="00440E30"/>
    <w:rsid w:val="00466ABA"/>
    <w:rsid w:val="006C7565"/>
    <w:rsid w:val="006D6631"/>
    <w:rsid w:val="007765E7"/>
    <w:rsid w:val="007A7E5C"/>
    <w:rsid w:val="007D72CD"/>
    <w:rsid w:val="007E5A1F"/>
    <w:rsid w:val="00807367"/>
    <w:rsid w:val="00852A22"/>
    <w:rsid w:val="008D2E6A"/>
    <w:rsid w:val="00A646A8"/>
    <w:rsid w:val="00A75CA8"/>
    <w:rsid w:val="00AA6C69"/>
    <w:rsid w:val="00B86573"/>
    <w:rsid w:val="00EE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CEE3E4420AD34E46B512390F99FA9B09">
    <w:name w:val="CEE3E4420AD34E46B512390F99FA9B09"/>
  </w:style>
  <w:style w:type="paragraph" w:customStyle="1" w:styleId="A8F4406708014E2B9D82BCC761554ED9">
    <w:name w:val="A8F4406708014E2B9D82BCC761554E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E345B3-AFC8-4FA4-B938-FF28E7AE5E22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F56F44BB-79C8-4349-B0F5-BFCB0470FD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3F3EB6-C003-4E94-9531-40AE63FD46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7250B7-BC1F-41DB-81E8-ACFD3532C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177</TotalTime>
  <Pages>13</Pages>
  <Words>3523</Words>
  <Characters>20087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Korisnik</dc:creator>
  <cp:keywords/>
  <cp:lastModifiedBy>Предраг Пешић</cp:lastModifiedBy>
  <cp:revision>38</cp:revision>
  <cp:lastPrinted>2023-03-06T10:45:00Z</cp:lastPrinted>
  <dcterms:created xsi:type="dcterms:W3CDTF">2023-04-11T09:44:00Z</dcterms:created>
  <dcterms:modified xsi:type="dcterms:W3CDTF">2023-05-30T23:40:00Z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0x0101004F58E0A79398F640B3C22AB56689247E</vt:lpwstr>
  </property>
</Properties>
</file>